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A35BC" w14:textId="77777777" w:rsidR="00FC3B0C" w:rsidRPr="00FC3B0C" w:rsidRDefault="00FC3B0C" w:rsidP="006F22F7">
      <w:pPr>
        <w:pStyle w:val="Title"/>
      </w:pPr>
    </w:p>
    <w:p w14:paraId="7CDA35BD" w14:textId="2E9E8F58" w:rsidR="00FC3B0C" w:rsidRDefault="00FC3B0C" w:rsidP="006F22F7">
      <w:pPr>
        <w:pStyle w:val="Title"/>
      </w:pPr>
    </w:p>
    <w:p w14:paraId="579C1098" w14:textId="77777777" w:rsidR="002E191D" w:rsidRPr="007C1F88" w:rsidRDefault="002E191D" w:rsidP="002E191D">
      <w:pPr>
        <w:rPr>
          <w:sz w:val="56"/>
          <w:szCs w:val="56"/>
        </w:rPr>
      </w:pPr>
    </w:p>
    <w:p w14:paraId="6AD1373C" w14:textId="01D344EB" w:rsidR="00C15746" w:rsidRDefault="00337A02" w:rsidP="006F22F7">
      <w:pPr>
        <w:pStyle w:val="Title"/>
      </w:pPr>
      <w:r>
        <w:t>Language Interpreter</w:t>
      </w:r>
    </w:p>
    <w:p w14:paraId="7CDA35C0" w14:textId="3DD7BC4D" w:rsidR="00FC3B0C" w:rsidRPr="006F22F7" w:rsidRDefault="00C15746" w:rsidP="006F22F7">
      <w:pPr>
        <w:pStyle w:val="Title"/>
      </w:pPr>
      <w:r w:rsidRPr="006F22F7">
        <w:t>Draft V0.</w:t>
      </w:r>
      <w:r w:rsidR="00D05639">
        <w:t>1</w:t>
      </w:r>
    </w:p>
    <w:p w14:paraId="0231992E" w14:textId="77777777" w:rsidR="002E191D" w:rsidRDefault="002E191D" w:rsidP="00E474C9">
      <w:pPr>
        <w:spacing w:after="0" w:line="240" w:lineRule="auto"/>
        <w:rPr>
          <w:rFonts w:cstheme="minorHAnsi"/>
          <w:b/>
        </w:rPr>
      </w:pPr>
    </w:p>
    <w:p w14:paraId="43CE1B34" w14:textId="77777777" w:rsidR="002E191D" w:rsidRDefault="002E191D" w:rsidP="00E474C9">
      <w:pPr>
        <w:spacing w:after="0" w:line="240" w:lineRule="auto"/>
        <w:rPr>
          <w:rFonts w:cstheme="minorHAnsi"/>
          <w:b/>
        </w:rPr>
      </w:pPr>
    </w:p>
    <w:p w14:paraId="54F67B26" w14:textId="77777777" w:rsidR="002E191D" w:rsidRDefault="002E191D" w:rsidP="00E474C9">
      <w:pPr>
        <w:spacing w:after="0" w:line="240" w:lineRule="auto"/>
        <w:rPr>
          <w:rFonts w:cstheme="minorHAnsi"/>
          <w:b/>
        </w:rPr>
      </w:pPr>
    </w:p>
    <w:p w14:paraId="0EDF48CF" w14:textId="77777777" w:rsidR="002E191D" w:rsidRDefault="002E191D" w:rsidP="00E474C9">
      <w:pPr>
        <w:spacing w:after="0" w:line="240" w:lineRule="auto"/>
        <w:rPr>
          <w:rFonts w:cstheme="minorHAnsi"/>
          <w:b/>
        </w:rPr>
      </w:pPr>
    </w:p>
    <w:p w14:paraId="26F8E52C" w14:textId="77777777" w:rsidR="002E191D" w:rsidRDefault="002E191D" w:rsidP="00E474C9">
      <w:pPr>
        <w:spacing w:after="0" w:line="240" w:lineRule="auto"/>
        <w:rPr>
          <w:rFonts w:cstheme="minorHAnsi"/>
          <w:b/>
        </w:rPr>
      </w:pPr>
    </w:p>
    <w:p w14:paraId="0D3854FF" w14:textId="77777777" w:rsidR="00D36B69" w:rsidRDefault="00D36B69" w:rsidP="00E474C9">
      <w:pPr>
        <w:spacing w:after="0" w:line="240" w:lineRule="auto"/>
        <w:rPr>
          <w:rFonts w:cstheme="minorHAnsi"/>
          <w:b/>
        </w:rPr>
      </w:pPr>
    </w:p>
    <w:p w14:paraId="5A7D3AE9" w14:textId="77777777" w:rsidR="00D36B69" w:rsidRDefault="00D36B69" w:rsidP="00E474C9">
      <w:pPr>
        <w:spacing w:after="0" w:line="240" w:lineRule="auto"/>
        <w:rPr>
          <w:rFonts w:cstheme="minorHAnsi"/>
          <w:b/>
        </w:rPr>
      </w:pPr>
    </w:p>
    <w:p w14:paraId="1149EC37" w14:textId="13EDF338" w:rsidR="00D36B69" w:rsidRDefault="00D36B69" w:rsidP="00E474C9">
      <w:pPr>
        <w:spacing w:after="0" w:line="240" w:lineRule="auto"/>
        <w:rPr>
          <w:rFonts w:cstheme="minorHAnsi"/>
          <w:b/>
        </w:rPr>
      </w:pPr>
    </w:p>
    <w:p w14:paraId="2A98736D" w14:textId="0A89847D" w:rsidR="00337A02" w:rsidRDefault="00337A02" w:rsidP="00E474C9">
      <w:pPr>
        <w:spacing w:after="0" w:line="240" w:lineRule="auto"/>
        <w:rPr>
          <w:rFonts w:cstheme="minorHAnsi"/>
          <w:b/>
        </w:rPr>
      </w:pPr>
    </w:p>
    <w:p w14:paraId="58AC70F9" w14:textId="6A76D7D2" w:rsidR="00337A02" w:rsidRDefault="00337A02" w:rsidP="00E474C9">
      <w:pPr>
        <w:spacing w:after="0" w:line="240" w:lineRule="auto"/>
        <w:rPr>
          <w:rFonts w:cstheme="minorHAnsi"/>
          <w:b/>
        </w:rPr>
      </w:pPr>
    </w:p>
    <w:p w14:paraId="6C428B8C" w14:textId="4FF06827" w:rsidR="00337A02" w:rsidRDefault="00337A02" w:rsidP="00E474C9">
      <w:pPr>
        <w:spacing w:after="0" w:line="240" w:lineRule="auto"/>
        <w:rPr>
          <w:rFonts w:cstheme="minorHAnsi"/>
          <w:b/>
        </w:rPr>
      </w:pPr>
    </w:p>
    <w:p w14:paraId="54D88864" w14:textId="11F55792" w:rsidR="00337A02" w:rsidRDefault="00337A02" w:rsidP="00E474C9">
      <w:pPr>
        <w:spacing w:after="0" w:line="240" w:lineRule="auto"/>
        <w:rPr>
          <w:rFonts w:cstheme="minorHAnsi"/>
          <w:b/>
        </w:rPr>
      </w:pPr>
    </w:p>
    <w:p w14:paraId="0C2D3D74" w14:textId="3E9B5492" w:rsidR="00337A02" w:rsidRDefault="00337A02" w:rsidP="00E474C9">
      <w:pPr>
        <w:spacing w:after="0" w:line="240" w:lineRule="auto"/>
        <w:rPr>
          <w:rFonts w:cstheme="minorHAnsi"/>
          <w:b/>
        </w:rPr>
      </w:pPr>
    </w:p>
    <w:p w14:paraId="68083F2D" w14:textId="1F6C8EE5" w:rsidR="00337A02" w:rsidRDefault="00337A02" w:rsidP="00E474C9">
      <w:pPr>
        <w:spacing w:after="0" w:line="240" w:lineRule="auto"/>
        <w:rPr>
          <w:rFonts w:cstheme="minorHAnsi"/>
          <w:b/>
        </w:rPr>
      </w:pPr>
    </w:p>
    <w:p w14:paraId="22B2B019" w14:textId="3C1A7ECE" w:rsidR="00337A02" w:rsidRDefault="00337A02" w:rsidP="00E474C9">
      <w:pPr>
        <w:spacing w:after="0" w:line="240" w:lineRule="auto"/>
        <w:rPr>
          <w:rFonts w:cstheme="minorHAnsi"/>
          <w:b/>
        </w:rPr>
      </w:pPr>
    </w:p>
    <w:p w14:paraId="5F7F88DD" w14:textId="77777777" w:rsidR="00337A02" w:rsidRDefault="00337A02" w:rsidP="00E474C9">
      <w:pPr>
        <w:spacing w:after="0" w:line="240" w:lineRule="auto"/>
        <w:rPr>
          <w:rFonts w:cstheme="minorHAnsi"/>
          <w:b/>
        </w:rPr>
      </w:pPr>
    </w:p>
    <w:p w14:paraId="5BF7BF36" w14:textId="77777777" w:rsidR="00D36B69" w:rsidRDefault="00D36B69" w:rsidP="00E474C9">
      <w:pPr>
        <w:spacing w:after="0" w:line="240" w:lineRule="auto"/>
        <w:rPr>
          <w:rFonts w:cstheme="minorHAnsi"/>
          <w:b/>
        </w:rPr>
      </w:pPr>
    </w:p>
    <w:p w14:paraId="4A6F7486" w14:textId="77777777" w:rsidR="00D36B69" w:rsidRDefault="00D36B69" w:rsidP="00E474C9">
      <w:pPr>
        <w:spacing w:after="0" w:line="240" w:lineRule="auto"/>
        <w:rPr>
          <w:rFonts w:cstheme="minorHAnsi"/>
          <w:b/>
        </w:rPr>
      </w:pPr>
    </w:p>
    <w:p w14:paraId="30D626D3" w14:textId="77777777" w:rsidR="00D36B69" w:rsidRDefault="00D36B69" w:rsidP="00E474C9">
      <w:pPr>
        <w:spacing w:after="0" w:line="240" w:lineRule="auto"/>
        <w:rPr>
          <w:rFonts w:cstheme="minorHAnsi"/>
          <w:b/>
        </w:rPr>
      </w:pPr>
    </w:p>
    <w:p w14:paraId="4B8C1AEC" w14:textId="77777777" w:rsidR="00BB7616" w:rsidRDefault="00BB7616" w:rsidP="00E474C9">
      <w:pPr>
        <w:spacing w:after="0" w:line="240" w:lineRule="auto"/>
        <w:rPr>
          <w:rFonts w:cstheme="minorHAnsi"/>
          <w:b/>
        </w:rPr>
      </w:pPr>
    </w:p>
    <w:p w14:paraId="58F1ADB1" w14:textId="77777777" w:rsidR="00BB7616" w:rsidRDefault="00BB7616" w:rsidP="00E474C9">
      <w:pPr>
        <w:spacing w:after="0" w:line="240" w:lineRule="auto"/>
        <w:rPr>
          <w:rFonts w:cstheme="minorHAnsi"/>
          <w:b/>
        </w:rPr>
      </w:pPr>
    </w:p>
    <w:p w14:paraId="4AA156F6" w14:textId="77777777" w:rsidR="00BB7616" w:rsidRDefault="00BB7616" w:rsidP="00E474C9">
      <w:pPr>
        <w:spacing w:after="0" w:line="240" w:lineRule="auto"/>
        <w:rPr>
          <w:rFonts w:cstheme="minorHAnsi"/>
          <w:b/>
        </w:rPr>
      </w:pPr>
    </w:p>
    <w:p w14:paraId="2A91F848" w14:textId="77777777" w:rsidR="00BB7616" w:rsidRDefault="00BB7616" w:rsidP="00E474C9">
      <w:pPr>
        <w:spacing w:after="0" w:line="240" w:lineRule="auto"/>
        <w:rPr>
          <w:rFonts w:cstheme="minorHAnsi"/>
          <w:b/>
        </w:rPr>
      </w:pPr>
    </w:p>
    <w:p w14:paraId="3CEE9EA0" w14:textId="77777777" w:rsidR="00BB7616" w:rsidRDefault="00BB7616" w:rsidP="00E474C9">
      <w:pPr>
        <w:spacing w:after="0" w:line="240" w:lineRule="auto"/>
        <w:rPr>
          <w:rFonts w:cstheme="minorHAnsi"/>
          <w:b/>
        </w:rPr>
      </w:pPr>
    </w:p>
    <w:p w14:paraId="357C96C3" w14:textId="77777777" w:rsidR="002E191D" w:rsidRDefault="002E191D" w:rsidP="00E474C9">
      <w:pPr>
        <w:spacing w:after="0" w:line="240" w:lineRule="auto"/>
        <w:rPr>
          <w:rFonts w:cstheme="minorHAnsi"/>
          <w:b/>
        </w:rPr>
      </w:pPr>
    </w:p>
    <w:p w14:paraId="07B07F26" w14:textId="77777777" w:rsidR="002E191D" w:rsidRDefault="002E191D" w:rsidP="00E474C9">
      <w:pPr>
        <w:spacing w:after="0" w:line="240" w:lineRule="auto"/>
        <w:rPr>
          <w:rFonts w:cstheme="minorHAnsi"/>
          <w:b/>
        </w:rPr>
      </w:pPr>
    </w:p>
    <w:p w14:paraId="7CDA35E1" w14:textId="77777777" w:rsidR="00E474C9" w:rsidRPr="007E7A15" w:rsidRDefault="00E474C9" w:rsidP="00E474C9">
      <w:pPr>
        <w:rPr>
          <w:rFonts w:cstheme="minorHAnsi"/>
          <w:b/>
        </w:rPr>
      </w:pPr>
      <w:r w:rsidRPr="007E7A15">
        <w:rPr>
          <w:rFonts w:cstheme="minorHAnsi"/>
          <w:b/>
        </w:rPr>
        <w:lastRenderedPageBreak/>
        <w:t>Change History</w:t>
      </w:r>
    </w:p>
    <w:tbl>
      <w:tblPr>
        <w:tblStyle w:val="TableGrid"/>
        <w:tblW w:w="9213" w:type="dxa"/>
        <w:tblInd w:w="108" w:type="dxa"/>
        <w:tblLook w:val="04A0" w:firstRow="1" w:lastRow="0" w:firstColumn="1" w:lastColumn="0" w:noHBand="0" w:noVBand="1"/>
      </w:tblPr>
      <w:tblGrid>
        <w:gridCol w:w="1134"/>
        <w:gridCol w:w="1701"/>
        <w:gridCol w:w="2268"/>
        <w:gridCol w:w="4110"/>
      </w:tblGrid>
      <w:tr w:rsidR="00E474C9" w:rsidRPr="007E7A15" w14:paraId="7CDA35E6" w14:textId="77777777" w:rsidTr="00401EA2">
        <w:trPr>
          <w:trHeight w:val="42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CDA35E2" w14:textId="77777777" w:rsidR="00E474C9" w:rsidRPr="007E7A15" w:rsidRDefault="00E474C9" w:rsidP="00401EA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E7A15">
              <w:rPr>
                <w:rFonts w:asciiTheme="minorHAnsi" w:hAnsiTheme="minorHAnsi" w:cstheme="minorHAnsi"/>
                <w:b/>
                <w:sz w:val="22"/>
                <w:szCs w:val="22"/>
              </w:rPr>
              <w:t>Version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7CDA35E3" w14:textId="77777777" w:rsidR="00E474C9" w:rsidRPr="007E7A15" w:rsidRDefault="00E474C9" w:rsidP="00401EA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E7A15">
              <w:rPr>
                <w:rFonts w:asciiTheme="minorHAnsi" w:hAnsiTheme="minorHAnsi" w:cstheme="minorHAnsi"/>
                <w:b/>
                <w:sz w:val="22"/>
                <w:szCs w:val="22"/>
              </w:rPr>
              <w:t>Date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CDA35E4" w14:textId="77777777" w:rsidR="00E474C9" w:rsidRPr="007E7A15" w:rsidRDefault="00E474C9" w:rsidP="00401EA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E7A15">
              <w:rPr>
                <w:rFonts w:asciiTheme="minorHAnsi" w:hAnsiTheme="minorHAnsi" w:cstheme="minorHAnsi"/>
                <w:b/>
                <w:sz w:val="22"/>
                <w:szCs w:val="22"/>
              </w:rPr>
              <w:t>Revised By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7CDA35E5" w14:textId="77777777" w:rsidR="00E474C9" w:rsidRPr="007E7A15" w:rsidRDefault="00E474C9" w:rsidP="00401EA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E7A15">
              <w:rPr>
                <w:rFonts w:asciiTheme="minorHAnsi" w:hAnsiTheme="minorHAnsi" w:cstheme="minorHAnsi"/>
                <w:b/>
                <w:sz w:val="22"/>
                <w:szCs w:val="22"/>
              </w:rPr>
              <w:t>Brief Outline of Changes</w:t>
            </w:r>
          </w:p>
        </w:tc>
      </w:tr>
      <w:tr w:rsidR="00E474C9" w:rsidRPr="007E7A15" w14:paraId="7CDA35EB" w14:textId="77777777" w:rsidTr="00401EA2">
        <w:trPr>
          <w:trHeight w:val="425"/>
        </w:trPr>
        <w:tc>
          <w:tcPr>
            <w:tcW w:w="1134" w:type="dxa"/>
            <w:vAlign w:val="center"/>
          </w:tcPr>
          <w:p w14:paraId="7CDA35E7" w14:textId="77777777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A15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701" w:type="dxa"/>
            <w:vAlign w:val="center"/>
          </w:tcPr>
          <w:p w14:paraId="7CDA35E8" w14:textId="64085018" w:rsidR="00E474C9" w:rsidRPr="007E7A15" w:rsidRDefault="008F35DD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BB7616">
              <w:rPr>
                <w:rFonts w:asciiTheme="minorHAnsi" w:hAnsiTheme="minorHAnsi" w:cstheme="minorHAnsi"/>
                <w:sz w:val="22"/>
                <w:szCs w:val="22"/>
              </w:rPr>
              <w:t>0/03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/16</w:t>
            </w:r>
          </w:p>
        </w:tc>
        <w:tc>
          <w:tcPr>
            <w:tcW w:w="2268" w:type="dxa"/>
            <w:vAlign w:val="center"/>
          </w:tcPr>
          <w:p w14:paraId="7CDA35E9" w14:textId="7976220E" w:rsidR="00E474C9" w:rsidRPr="007E7A15" w:rsidRDefault="008F35DD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Norwin T. Avila</w:t>
            </w:r>
          </w:p>
        </w:tc>
        <w:tc>
          <w:tcPr>
            <w:tcW w:w="4110" w:type="dxa"/>
            <w:vAlign w:val="center"/>
          </w:tcPr>
          <w:p w14:paraId="7CDA35EA" w14:textId="77777777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E7A15">
              <w:rPr>
                <w:rFonts w:asciiTheme="minorHAnsi" w:hAnsiTheme="minorHAnsi" w:cstheme="minorHAnsi"/>
                <w:sz w:val="22"/>
                <w:szCs w:val="22"/>
              </w:rPr>
              <w:t>Initial Draft</w:t>
            </w:r>
          </w:p>
        </w:tc>
      </w:tr>
      <w:tr w:rsidR="00E474C9" w:rsidRPr="007E7A15" w14:paraId="7CDA35F0" w14:textId="77777777" w:rsidTr="00401EA2">
        <w:trPr>
          <w:trHeight w:val="425"/>
        </w:trPr>
        <w:tc>
          <w:tcPr>
            <w:tcW w:w="1134" w:type="dxa"/>
            <w:vAlign w:val="center"/>
          </w:tcPr>
          <w:p w14:paraId="7CDA35EC" w14:textId="45AD3DF8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CDA35ED" w14:textId="7F9D03F1" w:rsidR="00E474C9" w:rsidRPr="007E7A15" w:rsidRDefault="00E474C9" w:rsidP="000659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CDA35EE" w14:textId="530EF36A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0" w:type="dxa"/>
            <w:vAlign w:val="center"/>
          </w:tcPr>
          <w:p w14:paraId="7CDA35EF" w14:textId="1F747DE8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74C9" w:rsidRPr="007E7A15" w14:paraId="7CDA35F5" w14:textId="77777777" w:rsidTr="00401EA2">
        <w:trPr>
          <w:trHeight w:val="425"/>
        </w:trPr>
        <w:tc>
          <w:tcPr>
            <w:tcW w:w="1134" w:type="dxa"/>
            <w:vAlign w:val="center"/>
          </w:tcPr>
          <w:p w14:paraId="7CDA35F1" w14:textId="77777777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CDA35F2" w14:textId="77777777" w:rsidR="00E474C9" w:rsidRPr="007E7A15" w:rsidDel="000F3713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CDA35F3" w14:textId="77777777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0" w:type="dxa"/>
            <w:vAlign w:val="center"/>
          </w:tcPr>
          <w:p w14:paraId="7CDA35F4" w14:textId="77777777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74C9" w:rsidRPr="007E7A15" w14:paraId="7CDA35FA" w14:textId="77777777" w:rsidTr="00401EA2">
        <w:trPr>
          <w:trHeight w:val="425"/>
        </w:trPr>
        <w:tc>
          <w:tcPr>
            <w:tcW w:w="1134" w:type="dxa"/>
            <w:vAlign w:val="center"/>
          </w:tcPr>
          <w:p w14:paraId="7CDA35F6" w14:textId="77777777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CDA35F7" w14:textId="77777777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CDA35F8" w14:textId="77777777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0" w:type="dxa"/>
            <w:vAlign w:val="center"/>
          </w:tcPr>
          <w:p w14:paraId="7CDA35F9" w14:textId="77777777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474C9" w:rsidRPr="007E7A15" w14:paraId="7CDA35FF" w14:textId="77777777" w:rsidTr="00401EA2">
        <w:trPr>
          <w:trHeight w:val="425"/>
        </w:trPr>
        <w:tc>
          <w:tcPr>
            <w:tcW w:w="1134" w:type="dxa"/>
            <w:vAlign w:val="center"/>
          </w:tcPr>
          <w:p w14:paraId="7CDA35FB" w14:textId="77777777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14:paraId="7CDA35FC" w14:textId="77777777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CDA35FD" w14:textId="77777777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0" w:type="dxa"/>
            <w:vAlign w:val="center"/>
          </w:tcPr>
          <w:p w14:paraId="7CDA35FE" w14:textId="77777777" w:rsidR="00E474C9" w:rsidRPr="007E7A15" w:rsidRDefault="00E474C9" w:rsidP="00401EA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CDA3600" w14:textId="77777777" w:rsidR="00E474C9" w:rsidRPr="007E7A15" w:rsidRDefault="00E474C9" w:rsidP="00E474C9">
      <w:pPr>
        <w:spacing w:line="240" w:lineRule="auto"/>
        <w:rPr>
          <w:rFonts w:cstheme="minorHAnsi"/>
        </w:rPr>
      </w:pPr>
    </w:p>
    <w:p w14:paraId="7CDA3601" w14:textId="77777777" w:rsidR="00E474C9" w:rsidRPr="006A1B6D" w:rsidRDefault="00E474C9" w:rsidP="00E474C9">
      <w:pPr>
        <w:rPr>
          <w:rFonts w:eastAsia="Times New Roman" w:cs="Arial"/>
          <w:b/>
          <w:sz w:val="20"/>
          <w:szCs w:val="20"/>
        </w:rPr>
      </w:pPr>
    </w:p>
    <w:p w14:paraId="7CDA3602" w14:textId="77777777" w:rsidR="00E474C9" w:rsidRDefault="00E474C9" w:rsidP="00E474C9">
      <w:pPr>
        <w:rPr>
          <w:rFonts w:eastAsia="Times New Roman" w:cs="Arial"/>
          <w:b/>
          <w:sz w:val="40"/>
          <w:szCs w:val="40"/>
        </w:rPr>
      </w:pPr>
      <w:r>
        <w:br w:type="page"/>
      </w:r>
    </w:p>
    <w:p w14:paraId="7CDA3603" w14:textId="77777777" w:rsidR="000B250A" w:rsidRDefault="000B250A" w:rsidP="004F4914">
      <w:pPr>
        <w:pStyle w:val="TOCHeading"/>
        <w:spacing w:before="0" w:line="360" w:lineRule="auto"/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078870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9F3F2F" w14:textId="3FAF53AB" w:rsidR="00CE6907" w:rsidRDefault="00CE6907">
          <w:pPr>
            <w:pStyle w:val="TOCHeading"/>
          </w:pPr>
          <w:r>
            <w:t>Contents</w:t>
          </w:r>
        </w:p>
        <w:p w14:paraId="56828470" w14:textId="77777777" w:rsidR="001A564C" w:rsidRDefault="00CE6907">
          <w:pPr>
            <w:pStyle w:val="TOC1"/>
            <w:tabs>
              <w:tab w:val="left" w:pos="440"/>
              <w:tab w:val="right" w:leader="dot" w:pos="1016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98341" w:history="1">
            <w:r w:rsidR="001A564C" w:rsidRPr="002117FA">
              <w:rPr>
                <w:rStyle w:val="Hyperlink"/>
                <w:noProof/>
              </w:rPr>
              <w:t>1</w:t>
            </w:r>
            <w:r w:rsidR="001A564C">
              <w:rPr>
                <w:noProof/>
                <w:lang w:val="en-US" w:eastAsia="en-US"/>
              </w:rPr>
              <w:tab/>
            </w:r>
            <w:r w:rsidR="001A564C" w:rsidRPr="002117FA">
              <w:rPr>
                <w:rStyle w:val="Hyperlink"/>
                <w:noProof/>
              </w:rPr>
              <w:t>Overview</w:t>
            </w:r>
            <w:r w:rsidR="001A564C">
              <w:rPr>
                <w:noProof/>
                <w:webHidden/>
              </w:rPr>
              <w:tab/>
            </w:r>
            <w:r w:rsidR="001A564C">
              <w:rPr>
                <w:noProof/>
                <w:webHidden/>
              </w:rPr>
              <w:fldChar w:fldCharType="begin"/>
            </w:r>
            <w:r w:rsidR="001A564C">
              <w:rPr>
                <w:noProof/>
                <w:webHidden/>
              </w:rPr>
              <w:instrText xml:space="preserve"> PAGEREF _Toc463298341 \h </w:instrText>
            </w:r>
            <w:r w:rsidR="001A564C">
              <w:rPr>
                <w:noProof/>
                <w:webHidden/>
              </w:rPr>
            </w:r>
            <w:r w:rsidR="001A564C">
              <w:rPr>
                <w:noProof/>
                <w:webHidden/>
              </w:rPr>
              <w:fldChar w:fldCharType="separate"/>
            </w:r>
            <w:r w:rsidR="001A564C">
              <w:rPr>
                <w:noProof/>
                <w:webHidden/>
              </w:rPr>
              <w:t>3</w:t>
            </w:r>
            <w:r w:rsidR="001A564C">
              <w:rPr>
                <w:noProof/>
                <w:webHidden/>
              </w:rPr>
              <w:fldChar w:fldCharType="end"/>
            </w:r>
          </w:hyperlink>
        </w:p>
        <w:p w14:paraId="681F9241" w14:textId="77777777" w:rsidR="001A564C" w:rsidRDefault="00473EA1">
          <w:pPr>
            <w:pStyle w:val="TOC1"/>
            <w:tabs>
              <w:tab w:val="left" w:pos="440"/>
              <w:tab w:val="right" w:leader="dot" w:pos="10160"/>
            </w:tabs>
            <w:rPr>
              <w:noProof/>
              <w:lang w:val="en-US" w:eastAsia="en-US"/>
            </w:rPr>
          </w:pPr>
          <w:hyperlink w:anchor="_Toc463298342" w:history="1">
            <w:r w:rsidR="001A564C" w:rsidRPr="002117FA">
              <w:rPr>
                <w:rStyle w:val="Hyperlink"/>
                <w:noProof/>
              </w:rPr>
              <w:t>2</w:t>
            </w:r>
            <w:r w:rsidR="001A564C">
              <w:rPr>
                <w:noProof/>
                <w:lang w:val="en-US" w:eastAsia="en-US"/>
              </w:rPr>
              <w:tab/>
            </w:r>
            <w:r w:rsidR="001A564C" w:rsidRPr="002117FA">
              <w:rPr>
                <w:rStyle w:val="Hyperlink"/>
                <w:noProof/>
              </w:rPr>
              <w:t>Top-down Design Concept</w:t>
            </w:r>
            <w:r w:rsidR="001A564C">
              <w:rPr>
                <w:noProof/>
                <w:webHidden/>
              </w:rPr>
              <w:tab/>
            </w:r>
            <w:r w:rsidR="001A564C">
              <w:rPr>
                <w:noProof/>
                <w:webHidden/>
              </w:rPr>
              <w:fldChar w:fldCharType="begin"/>
            </w:r>
            <w:r w:rsidR="001A564C">
              <w:rPr>
                <w:noProof/>
                <w:webHidden/>
              </w:rPr>
              <w:instrText xml:space="preserve"> PAGEREF _Toc463298342 \h </w:instrText>
            </w:r>
            <w:r w:rsidR="001A564C">
              <w:rPr>
                <w:noProof/>
                <w:webHidden/>
              </w:rPr>
            </w:r>
            <w:r w:rsidR="001A564C">
              <w:rPr>
                <w:noProof/>
                <w:webHidden/>
              </w:rPr>
              <w:fldChar w:fldCharType="separate"/>
            </w:r>
            <w:r w:rsidR="001A564C">
              <w:rPr>
                <w:noProof/>
                <w:webHidden/>
              </w:rPr>
              <w:t>4</w:t>
            </w:r>
            <w:r w:rsidR="001A564C">
              <w:rPr>
                <w:noProof/>
                <w:webHidden/>
              </w:rPr>
              <w:fldChar w:fldCharType="end"/>
            </w:r>
          </w:hyperlink>
        </w:p>
        <w:p w14:paraId="6147E01D" w14:textId="3FA53356" w:rsidR="00CE6907" w:rsidRDefault="00CE6907">
          <w:r>
            <w:rPr>
              <w:b/>
              <w:bCs/>
              <w:noProof/>
            </w:rPr>
            <w:fldChar w:fldCharType="end"/>
          </w:r>
        </w:p>
      </w:sdtContent>
    </w:sdt>
    <w:p w14:paraId="7CDA363B" w14:textId="77777777" w:rsidR="00CF541B" w:rsidRDefault="00CF541B" w:rsidP="004F4914">
      <w:pPr>
        <w:spacing w:after="0"/>
        <w:rPr>
          <w:rFonts w:cstheme="minorHAnsi"/>
        </w:rPr>
      </w:pPr>
    </w:p>
    <w:p w14:paraId="7CDA363C" w14:textId="77777777" w:rsidR="00CF541B" w:rsidRDefault="00CF541B" w:rsidP="004F4914">
      <w:pPr>
        <w:spacing w:after="0"/>
        <w:rPr>
          <w:rFonts w:cstheme="minorHAnsi"/>
        </w:rPr>
      </w:pPr>
    </w:p>
    <w:p w14:paraId="7CDA363D" w14:textId="77777777" w:rsidR="00CF541B" w:rsidRDefault="00CF541B" w:rsidP="004F4914">
      <w:pPr>
        <w:spacing w:after="0"/>
        <w:rPr>
          <w:rFonts w:cstheme="minorHAnsi"/>
        </w:rPr>
      </w:pPr>
    </w:p>
    <w:p w14:paraId="7A45A301" w14:textId="77777777" w:rsidR="00005759" w:rsidRDefault="00005759" w:rsidP="004F4914">
      <w:pPr>
        <w:spacing w:after="0"/>
        <w:rPr>
          <w:rFonts w:cstheme="minorHAnsi"/>
        </w:rPr>
      </w:pPr>
    </w:p>
    <w:p w14:paraId="5C8B5519" w14:textId="77777777" w:rsidR="00005759" w:rsidRDefault="00005759" w:rsidP="004F4914">
      <w:pPr>
        <w:spacing w:after="0"/>
        <w:rPr>
          <w:rFonts w:cstheme="minorHAnsi"/>
        </w:rPr>
      </w:pPr>
    </w:p>
    <w:p w14:paraId="684C841C" w14:textId="77777777" w:rsidR="00005759" w:rsidRDefault="00005759" w:rsidP="004F4914">
      <w:pPr>
        <w:spacing w:after="0"/>
        <w:rPr>
          <w:rFonts w:cstheme="minorHAnsi"/>
        </w:rPr>
      </w:pPr>
    </w:p>
    <w:p w14:paraId="48C4B2BD" w14:textId="77777777" w:rsidR="00777F3D" w:rsidRDefault="00777F3D" w:rsidP="004F4914">
      <w:pPr>
        <w:spacing w:after="0"/>
        <w:rPr>
          <w:rFonts w:cstheme="minorHAnsi"/>
        </w:rPr>
      </w:pPr>
    </w:p>
    <w:p w14:paraId="3D09C8CA" w14:textId="77777777" w:rsidR="00777F3D" w:rsidRDefault="00777F3D" w:rsidP="004F4914">
      <w:pPr>
        <w:spacing w:after="0"/>
        <w:rPr>
          <w:rFonts w:cstheme="minorHAnsi"/>
        </w:rPr>
      </w:pPr>
    </w:p>
    <w:p w14:paraId="3B68C14E" w14:textId="77777777" w:rsidR="00777F3D" w:rsidRDefault="00777F3D" w:rsidP="004F4914">
      <w:pPr>
        <w:spacing w:after="0"/>
        <w:rPr>
          <w:rFonts w:cstheme="minorHAnsi"/>
        </w:rPr>
      </w:pPr>
    </w:p>
    <w:p w14:paraId="3CCC9199" w14:textId="77777777" w:rsidR="00777F3D" w:rsidRDefault="00777F3D" w:rsidP="004F4914">
      <w:pPr>
        <w:spacing w:after="0"/>
        <w:rPr>
          <w:rFonts w:cstheme="minorHAnsi"/>
        </w:rPr>
      </w:pPr>
    </w:p>
    <w:p w14:paraId="36EBE02B" w14:textId="77777777" w:rsidR="00372CD8" w:rsidRDefault="00372CD8" w:rsidP="004F4914">
      <w:pPr>
        <w:spacing w:after="0"/>
        <w:rPr>
          <w:rFonts w:cstheme="minorHAnsi"/>
        </w:rPr>
      </w:pPr>
    </w:p>
    <w:p w14:paraId="1203B56E" w14:textId="77777777" w:rsidR="00372CD8" w:rsidRDefault="00372CD8" w:rsidP="004F4914">
      <w:pPr>
        <w:spacing w:after="0"/>
        <w:rPr>
          <w:rFonts w:cstheme="minorHAnsi"/>
        </w:rPr>
      </w:pPr>
    </w:p>
    <w:p w14:paraId="3353EE57" w14:textId="77777777" w:rsidR="00372CD8" w:rsidRDefault="00372CD8" w:rsidP="004F4914">
      <w:pPr>
        <w:spacing w:after="0"/>
        <w:rPr>
          <w:rFonts w:cstheme="minorHAnsi"/>
        </w:rPr>
      </w:pPr>
    </w:p>
    <w:p w14:paraId="35EB4DFB" w14:textId="77777777" w:rsidR="00372CD8" w:rsidRDefault="00372CD8" w:rsidP="004F4914">
      <w:pPr>
        <w:spacing w:after="0"/>
        <w:rPr>
          <w:rFonts w:cstheme="minorHAnsi"/>
        </w:rPr>
      </w:pPr>
    </w:p>
    <w:p w14:paraId="1F1B6FE0" w14:textId="77777777" w:rsidR="00372CD8" w:rsidRDefault="00372CD8" w:rsidP="004F4914">
      <w:pPr>
        <w:spacing w:after="0"/>
        <w:rPr>
          <w:rFonts w:cstheme="minorHAnsi"/>
        </w:rPr>
      </w:pPr>
    </w:p>
    <w:p w14:paraId="7A9FA81B" w14:textId="77777777" w:rsidR="00372CD8" w:rsidRDefault="00372CD8" w:rsidP="004F4914">
      <w:pPr>
        <w:spacing w:after="0"/>
        <w:rPr>
          <w:rFonts w:cstheme="minorHAnsi"/>
        </w:rPr>
      </w:pPr>
    </w:p>
    <w:p w14:paraId="5A011BCD" w14:textId="77777777" w:rsidR="00372CD8" w:rsidRDefault="00372CD8" w:rsidP="004F4914">
      <w:pPr>
        <w:spacing w:after="0"/>
        <w:rPr>
          <w:rFonts w:cstheme="minorHAnsi"/>
        </w:rPr>
      </w:pPr>
    </w:p>
    <w:p w14:paraId="77947B62" w14:textId="77777777" w:rsidR="00372CD8" w:rsidRDefault="00372CD8" w:rsidP="004F4914">
      <w:pPr>
        <w:spacing w:after="0"/>
        <w:rPr>
          <w:rFonts w:cstheme="minorHAnsi"/>
        </w:rPr>
      </w:pPr>
    </w:p>
    <w:p w14:paraId="164E5EBB" w14:textId="77777777" w:rsidR="00372CD8" w:rsidRDefault="00372CD8" w:rsidP="004F4914">
      <w:pPr>
        <w:spacing w:after="0"/>
        <w:rPr>
          <w:rFonts w:cstheme="minorHAnsi"/>
        </w:rPr>
      </w:pPr>
    </w:p>
    <w:p w14:paraId="5794F6C9" w14:textId="77777777" w:rsidR="00372CD8" w:rsidRDefault="00372CD8" w:rsidP="004F4914">
      <w:pPr>
        <w:spacing w:after="0"/>
        <w:rPr>
          <w:rFonts w:cstheme="minorHAnsi"/>
        </w:rPr>
      </w:pPr>
    </w:p>
    <w:p w14:paraId="5A7512D1" w14:textId="77777777" w:rsidR="00005759" w:rsidRDefault="00005759" w:rsidP="004F4914">
      <w:pPr>
        <w:spacing w:after="0"/>
        <w:rPr>
          <w:rFonts w:cstheme="minorHAnsi"/>
        </w:rPr>
      </w:pPr>
    </w:p>
    <w:p w14:paraId="1E3AB217" w14:textId="77777777" w:rsidR="001A564C" w:rsidRDefault="001A564C" w:rsidP="004F4914">
      <w:pPr>
        <w:spacing w:after="0"/>
        <w:rPr>
          <w:rFonts w:cstheme="minorHAnsi"/>
        </w:rPr>
      </w:pPr>
    </w:p>
    <w:p w14:paraId="4CCED41A" w14:textId="77777777" w:rsidR="001A564C" w:rsidRDefault="001A564C" w:rsidP="004F4914">
      <w:pPr>
        <w:spacing w:after="0"/>
        <w:rPr>
          <w:rFonts w:cstheme="minorHAnsi"/>
        </w:rPr>
      </w:pPr>
    </w:p>
    <w:p w14:paraId="35ABC8AE" w14:textId="77777777" w:rsidR="001A564C" w:rsidRDefault="001A564C" w:rsidP="004F4914">
      <w:pPr>
        <w:spacing w:after="0"/>
        <w:rPr>
          <w:rFonts w:cstheme="minorHAnsi"/>
        </w:rPr>
      </w:pPr>
    </w:p>
    <w:p w14:paraId="1A3E8FE2" w14:textId="77777777" w:rsidR="001A564C" w:rsidRDefault="001A564C" w:rsidP="004F4914">
      <w:pPr>
        <w:spacing w:after="0"/>
        <w:rPr>
          <w:rFonts w:cstheme="minorHAnsi"/>
        </w:rPr>
      </w:pPr>
    </w:p>
    <w:p w14:paraId="6D228E51" w14:textId="77777777" w:rsidR="001A564C" w:rsidRDefault="001A564C" w:rsidP="004F4914">
      <w:pPr>
        <w:spacing w:after="0"/>
        <w:rPr>
          <w:rFonts w:cstheme="minorHAnsi"/>
        </w:rPr>
      </w:pPr>
    </w:p>
    <w:p w14:paraId="61BAA2A0" w14:textId="77777777" w:rsidR="001A564C" w:rsidRDefault="001A564C" w:rsidP="004F4914">
      <w:pPr>
        <w:spacing w:after="0"/>
        <w:rPr>
          <w:rFonts w:cstheme="minorHAnsi"/>
        </w:rPr>
      </w:pPr>
    </w:p>
    <w:p w14:paraId="585FC44D" w14:textId="3AB272EF" w:rsidR="00005759" w:rsidRDefault="00005759" w:rsidP="004F4914">
      <w:pPr>
        <w:spacing w:after="0"/>
        <w:rPr>
          <w:rFonts w:cstheme="minorHAnsi"/>
        </w:rPr>
      </w:pPr>
    </w:p>
    <w:p w14:paraId="6AEFFCD5" w14:textId="13C3788F" w:rsidR="00337A02" w:rsidRDefault="00337A02" w:rsidP="004F4914">
      <w:pPr>
        <w:spacing w:after="0"/>
        <w:rPr>
          <w:rFonts w:cstheme="minorHAnsi"/>
        </w:rPr>
      </w:pPr>
    </w:p>
    <w:p w14:paraId="4CF4BF1E" w14:textId="738BA4FF" w:rsidR="00337A02" w:rsidRDefault="00337A02" w:rsidP="004F4914">
      <w:pPr>
        <w:spacing w:after="0"/>
        <w:rPr>
          <w:rFonts w:cstheme="minorHAnsi"/>
        </w:rPr>
      </w:pPr>
    </w:p>
    <w:p w14:paraId="4F45AD8B" w14:textId="77777777" w:rsidR="00337A02" w:rsidRDefault="00337A02" w:rsidP="004F4914">
      <w:pPr>
        <w:spacing w:after="0"/>
        <w:rPr>
          <w:rFonts w:cstheme="minorHAnsi"/>
        </w:rPr>
      </w:pPr>
    </w:p>
    <w:p w14:paraId="6CFA98C9" w14:textId="77777777" w:rsidR="00005759" w:rsidRDefault="00005759" w:rsidP="004F4914">
      <w:pPr>
        <w:spacing w:after="0"/>
        <w:rPr>
          <w:rFonts w:cstheme="minorHAnsi"/>
        </w:rPr>
      </w:pPr>
    </w:p>
    <w:p w14:paraId="516374EF" w14:textId="77777777" w:rsidR="00005759" w:rsidRDefault="00005759" w:rsidP="004F4914">
      <w:pPr>
        <w:spacing w:after="0"/>
        <w:rPr>
          <w:rFonts w:cstheme="minorHAnsi"/>
        </w:rPr>
      </w:pPr>
    </w:p>
    <w:p w14:paraId="1364C689" w14:textId="2D417E20" w:rsidR="00005759" w:rsidRDefault="00337A02" w:rsidP="00C3577D">
      <w:pPr>
        <w:pStyle w:val="Heading1"/>
        <w:spacing w:before="240" w:after="0"/>
      </w:pPr>
      <w:r>
        <w:lastRenderedPageBreak/>
        <w:t>Specification</w:t>
      </w:r>
    </w:p>
    <w:p w14:paraId="391AB935" w14:textId="3F1F7E58" w:rsidR="00B47966" w:rsidRDefault="00B47966" w:rsidP="00B47966">
      <w:pPr>
        <w:ind w:left="432"/>
      </w:pPr>
    </w:p>
    <w:p w14:paraId="363ECF6F" w14:textId="1F4A763B" w:rsidR="00337A02" w:rsidRPr="00337A02" w:rsidRDefault="00337A02" w:rsidP="00B47966">
      <w:pPr>
        <w:ind w:left="432"/>
        <w:rPr>
          <w:b/>
          <w:u w:val="single"/>
        </w:rPr>
      </w:pPr>
      <w:r w:rsidRPr="00337A02">
        <w:rPr>
          <w:b/>
          <w:u w:val="single"/>
        </w:rPr>
        <w:t>Variable</w:t>
      </w:r>
      <w:r>
        <w:rPr>
          <w:b/>
          <w:u w:val="single"/>
        </w:rPr>
        <w:t>s</w:t>
      </w:r>
    </w:p>
    <w:p w14:paraId="1552B079" w14:textId="175DF79F" w:rsidR="00B47966" w:rsidRDefault="00337A02" w:rsidP="00337A02">
      <w:pPr>
        <w:pStyle w:val="ListParagraph"/>
        <w:ind w:left="792"/>
      </w:pPr>
      <w:r>
        <w:t>Use single letter, case insensitive. I</w:t>
      </w:r>
      <w:r w:rsidR="00DC5F28">
        <w:t>nterpreter will only have up to 26 variables which is A-Z.</w:t>
      </w:r>
    </w:p>
    <w:p w14:paraId="0AF143AA" w14:textId="3D01E983" w:rsidR="00337A02" w:rsidRDefault="00337A02" w:rsidP="00337A02">
      <w:pPr>
        <w:pStyle w:val="ListParagraph"/>
        <w:ind w:left="792"/>
      </w:pPr>
      <w:r>
        <w:t>e.g.</w:t>
      </w:r>
    </w:p>
    <w:p w14:paraId="5E5BFC7F" w14:textId="0D680AB4" w:rsidR="00B47966" w:rsidRDefault="00B47966" w:rsidP="00337A02">
      <w:pPr>
        <w:pStyle w:val="ListParagraph"/>
        <w:ind w:left="1440"/>
        <w:rPr>
          <w:rFonts w:ascii="Courier New" w:hAnsi="Courier New" w:cs="Courier New"/>
          <w:sz w:val="14"/>
          <w:szCs w:val="14"/>
        </w:rPr>
      </w:pPr>
      <w:r w:rsidRPr="00185404">
        <w:rPr>
          <w:rFonts w:ascii="Courier New" w:hAnsi="Courier New" w:cs="Courier New"/>
          <w:sz w:val="14"/>
          <w:szCs w:val="14"/>
        </w:rPr>
        <w:t>A = 100</w:t>
      </w:r>
      <w:r w:rsidR="00953D57">
        <w:rPr>
          <w:rFonts w:ascii="Courier New" w:hAnsi="Courier New" w:cs="Courier New"/>
          <w:sz w:val="14"/>
          <w:szCs w:val="14"/>
        </w:rPr>
        <w:t>;</w:t>
      </w:r>
    </w:p>
    <w:p w14:paraId="6B6F5323" w14:textId="47B90039" w:rsidR="00337A02" w:rsidRPr="00337A02" w:rsidRDefault="00337A02" w:rsidP="00337A02">
      <w:pPr>
        <w:ind w:left="432"/>
        <w:rPr>
          <w:b/>
          <w:u w:val="single"/>
        </w:rPr>
      </w:pPr>
      <w:r w:rsidRPr="00337A02">
        <w:rPr>
          <w:b/>
          <w:u w:val="single"/>
        </w:rPr>
        <w:t>Functions</w:t>
      </w:r>
    </w:p>
    <w:p w14:paraId="37F59904" w14:textId="038FFFE8" w:rsidR="00B47966" w:rsidRDefault="00F5472A" w:rsidP="00337A02">
      <w:pPr>
        <w:pStyle w:val="ListParagraph"/>
        <w:ind w:left="792"/>
      </w:pPr>
      <w:r>
        <w:t>Supports only 3 functions as follows.</w:t>
      </w:r>
    </w:p>
    <w:p w14:paraId="5EB4AD69" w14:textId="5ACCF5AF" w:rsidR="00F5472A" w:rsidRPr="00A86E5A" w:rsidRDefault="00C8147B" w:rsidP="00C8147B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sz w:val="20"/>
          <w:szCs w:val="20"/>
        </w:rPr>
      </w:pPr>
      <w:r w:rsidRPr="00A86E5A">
        <w:rPr>
          <w:rFonts w:ascii="Courier New" w:hAnsi="Courier New" w:cs="Courier New"/>
          <w:b/>
          <w:sz w:val="20"/>
          <w:szCs w:val="20"/>
        </w:rPr>
        <w:t>p</w:t>
      </w:r>
      <w:r w:rsidR="00F5472A" w:rsidRPr="00A86E5A">
        <w:rPr>
          <w:rFonts w:ascii="Courier New" w:hAnsi="Courier New" w:cs="Courier New"/>
          <w:b/>
          <w:sz w:val="20"/>
          <w:szCs w:val="20"/>
        </w:rPr>
        <w:t>rint</w:t>
      </w:r>
    </w:p>
    <w:p w14:paraId="196CDB60" w14:textId="42808FBA" w:rsidR="00C8147B" w:rsidRPr="00A86E5A" w:rsidRDefault="00C8147B" w:rsidP="00C8147B">
      <w:pPr>
        <w:pStyle w:val="ListParagraph"/>
        <w:ind w:left="1152"/>
        <w:rPr>
          <w:rFonts w:ascii="Courier New" w:hAnsi="Courier New" w:cs="Courier New"/>
          <w:sz w:val="20"/>
          <w:szCs w:val="20"/>
        </w:rPr>
      </w:pPr>
      <w:r w:rsidRPr="00A86E5A">
        <w:rPr>
          <w:rFonts w:ascii="Courier New" w:hAnsi="Courier New" w:cs="Courier New"/>
          <w:sz w:val="20"/>
          <w:szCs w:val="20"/>
        </w:rPr>
        <w:t>Syntax:</w:t>
      </w:r>
    </w:p>
    <w:p w14:paraId="5916A5F7" w14:textId="13EAD4DB" w:rsidR="00C8147B" w:rsidRDefault="00C8147B" w:rsidP="004976E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0"/>
        </w:tabs>
        <w:ind w:left="1152"/>
        <w:rPr>
          <w:rFonts w:ascii="Courier New" w:hAnsi="Courier New" w:cs="Courier New"/>
          <w:sz w:val="14"/>
          <w:szCs w:val="14"/>
        </w:rPr>
      </w:pPr>
      <w:r w:rsidRPr="00A86E5A">
        <w:rPr>
          <w:rFonts w:ascii="Courier New" w:hAnsi="Courier New" w:cs="Courier New"/>
          <w:sz w:val="20"/>
          <w:szCs w:val="20"/>
        </w:rPr>
        <w:tab/>
      </w:r>
      <w:r w:rsidRPr="00B15A9A">
        <w:rPr>
          <w:rFonts w:ascii="Courier New" w:hAnsi="Courier New" w:cs="Courier New"/>
          <w:sz w:val="14"/>
          <w:szCs w:val="14"/>
        </w:rPr>
        <w:t xml:space="preserve">print </w:t>
      </w:r>
      <w:r w:rsidR="00D60581">
        <w:rPr>
          <w:rFonts w:ascii="Courier New" w:hAnsi="Courier New" w:cs="Courier New"/>
          <w:sz w:val="14"/>
          <w:szCs w:val="14"/>
        </w:rPr>
        <w:t>“Hello, world”;</w:t>
      </w:r>
    </w:p>
    <w:p w14:paraId="68EE2ABF" w14:textId="000A3D97" w:rsidR="00D60581" w:rsidRDefault="00D60581" w:rsidP="004976E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0"/>
        </w:tabs>
        <w:ind w:left="1152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ab/>
        <w:t>print &lt;variable&gt;;</w:t>
      </w:r>
    </w:p>
    <w:p w14:paraId="0C020EBE" w14:textId="3CD678FE" w:rsidR="00D60581" w:rsidRDefault="00D60581" w:rsidP="00D60581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0"/>
        </w:tabs>
        <w:ind w:left="1152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print &lt;variable&gt;, &lt;string&gt;, ..., </w:t>
      </w:r>
      <w:proofErr w:type="spellStart"/>
      <w:r>
        <w:rPr>
          <w:rFonts w:ascii="Courier New" w:hAnsi="Courier New" w:cs="Courier New"/>
          <w:sz w:val="14"/>
          <w:szCs w:val="14"/>
        </w:rPr>
        <w:t>etc</w:t>
      </w:r>
      <w:proofErr w:type="spellEnd"/>
      <w:r>
        <w:rPr>
          <w:rFonts w:ascii="Courier New" w:hAnsi="Courier New" w:cs="Courier New"/>
          <w:sz w:val="14"/>
          <w:szCs w:val="14"/>
        </w:rPr>
        <w:t>;</w:t>
      </w:r>
    </w:p>
    <w:p w14:paraId="40B925BC" w14:textId="2BE872C3" w:rsidR="00D60581" w:rsidRPr="00B15A9A" w:rsidRDefault="00D60581" w:rsidP="004976E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10"/>
        </w:tabs>
        <w:ind w:left="1152"/>
        <w:rPr>
          <w:rFonts w:ascii="Courier New" w:hAnsi="Courier New" w:cs="Courier New"/>
          <w:sz w:val="14"/>
          <w:szCs w:val="14"/>
        </w:rPr>
      </w:pPr>
    </w:p>
    <w:p w14:paraId="06921C5A" w14:textId="487C21E9" w:rsidR="00F5472A" w:rsidRPr="00A86E5A" w:rsidRDefault="00F5472A" w:rsidP="00C8147B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sz w:val="20"/>
          <w:szCs w:val="20"/>
        </w:rPr>
      </w:pPr>
      <w:r w:rsidRPr="00A86E5A">
        <w:rPr>
          <w:rFonts w:ascii="Courier New" w:hAnsi="Courier New" w:cs="Courier New"/>
          <w:b/>
          <w:sz w:val="20"/>
          <w:szCs w:val="20"/>
        </w:rPr>
        <w:t>for</w:t>
      </w:r>
      <w:r w:rsidR="00C8147B" w:rsidRPr="00A86E5A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5D2DC0E2" w14:textId="160C6167" w:rsidR="004976EA" w:rsidRPr="00A86E5A" w:rsidRDefault="004976EA" w:rsidP="004976EA">
      <w:pPr>
        <w:pStyle w:val="ListParagraph"/>
        <w:ind w:left="1152"/>
        <w:rPr>
          <w:rFonts w:ascii="Courier New" w:hAnsi="Courier New" w:cs="Courier New"/>
          <w:sz w:val="20"/>
          <w:szCs w:val="20"/>
        </w:rPr>
      </w:pPr>
      <w:r w:rsidRPr="00A86E5A">
        <w:rPr>
          <w:rFonts w:ascii="Courier New" w:hAnsi="Courier New" w:cs="Courier New"/>
          <w:sz w:val="20"/>
          <w:szCs w:val="20"/>
        </w:rPr>
        <w:t>Syntax:</w:t>
      </w:r>
    </w:p>
    <w:p w14:paraId="1BEAB41C" w14:textId="03DB01BF" w:rsidR="004976EA" w:rsidRPr="00B15A9A" w:rsidRDefault="004976EA" w:rsidP="004976EA">
      <w:pPr>
        <w:pStyle w:val="ListParagraph"/>
        <w:ind w:left="1152"/>
        <w:rPr>
          <w:rFonts w:ascii="Courier New" w:hAnsi="Courier New" w:cs="Courier New"/>
          <w:sz w:val="14"/>
          <w:szCs w:val="14"/>
        </w:rPr>
      </w:pPr>
      <w:r w:rsidRPr="00B15A9A">
        <w:rPr>
          <w:rFonts w:ascii="Courier New" w:hAnsi="Courier New" w:cs="Courier New"/>
          <w:sz w:val="14"/>
          <w:szCs w:val="14"/>
        </w:rPr>
        <w:t xml:space="preserve">   </w:t>
      </w:r>
      <w:r w:rsidR="00A86E5A" w:rsidRPr="00B15A9A">
        <w:rPr>
          <w:rFonts w:ascii="Courier New" w:hAnsi="Courier New" w:cs="Courier New"/>
          <w:sz w:val="14"/>
          <w:szCs w:val="14"/>
        </w:rPr>
        <w:t>f</w:t>
      </w:r>
      <w:r w:rsidRPr="00B15A9A">
        <w:rPr>
          <w:rFonts w:ascii="Courier New" w:hAnsi="Courier New" w:cs="Courier New"/>
          <w:sz w:val="14"/>
          <w:szCs w:val="14"/>
        </w:rPr>
        <w:t xml:space="preserve">or </w:t>
      </w:r>
      <w:r w:rsidR="00A86E5A" w:rsidRPr="00B15A9A">
        <w:rPr>
          <w:rFonts w:ascii="Courier New" w:hAnsi="Courier New" w:cs="Courier New"/>
          <w:sz w:val="14"/>
          <w:szCs w:val="14"/>
        </w:rPr>
        <w:t>(i=</w:t>
      </w:r>
      <w:r w:rsidR="00D60581">
        <w:rPr>
          <w:rFonts w:ascii="Courier New" w:hAnsi="Courier New" w:cs="Courier New"/>
          <w:sz w:val="14"/>
          <w:szCs w:val="14"/>
        </w:rPr>
        <w:t>&lt;initial value&gt;</w:t>
      </w:r>
      <w:r w:rsidR="00A86E5A" w:rsidRPr="00B15A9A">
        <w:rPr>
          <w:rFonts w:ascii="Courier New" w:hAnsi="Courier New" w:cs="Courier New"/>
          <w:sz w:val="14"/>
          <w:szCs w:val="14"/>
        </w:rPr>
        <w:t xml:space="preserve"> </w:t>
      </w:r>
      <w:r w:rsidR="00D60581">
        <w:rPr>
          <w:rFonts w:ascii="Courier New" w:hAnsi="Courier New" w:cs="Courier New"/>
          <w:sz w:val="14"/>
          <w:szCs w:val="14"/>
        </w:rPr>
        <w:t>to &lt;limit&gt;</w:t>
      </w:r>
      <w:r w:rsidR="00A86E5A" w:rsidRPr="00B15A9A">
        <w:rPr>
          <w:rFonts w:ascii="Courier New" w:hAnsi="Courier New" w:cs="Courier New"/>
          <w:sz w:val="14"/>
          <w:szCs w:val="14"/>
        </w:rPr>
        <w:t>) {</w:t>
      </w:r>
    </w:p>
    <w:p w14:paraId="713110D1" w14:textId="29151977" w:rsidR="00A86E5A" w:rsidRPr="00B15A9A" w:rsidRDefault="00A86E5A" w:rsidP="004976EA">
      <w:pPr>
        <w:pStyle w:val="ListParagraph"/>
        <w:ind w:left="1152"/>
        <w:rPr>
          <w:rFonts w:ascii="Courier New" w:hAnsi="Courier New" w:cs="Courier New"/>
          <w:sz w:val="14"/>
          <w:szCs w:val="14"/>
        </w:rPr>
      </w:pPr>
      <w:r w:rsidRPr="00B15A9A">
        <w:rPr>
          <w:rFonts w:ascii="Courier New" w:hAnsi="Courier New" w:cs="Courier New"/>
          <w:sz w:val="14"/>
          <w:szCs w:val="14"/>
        </w:rPr>
        <w:t xml:space="preserve">      &lt;expression&gt;</w:t>
      </w:r>
      <w:r w:rsidR="00953D57">
        <w:rPr>
          <w:rFonts w:ascii="Courier New" w:hAnsi="Courier New" w:cs="Courier New"/>
          <w:sz w:val="14"/>
          <w:szCs w:val="14"/>
        </w:rPr>
        <w:t>;</w:t>
      </w:r>
    </w:p>
    <w:p w14:paraId="470DD754" w14:textId="297EB250" w:rsidR="00FD6704" w:rsidRPr="00B15A9A" w:rsidRDefault="00FD6704" w:rsidP="004976EA">
      <w:pPr>
        <w:pStyle w:val="ListParagraph"/>
        <w:ind w:left="1152"/>
        <w:rPr>
          <w:rFonts w:ascii="Courier New" w:hAnsi="Courier New" w:cs="Courier New"/>
          <w:sz w:val="14"/>
          <w:szCs w:val="14"/>
        </w:rPr>
      </w:pPr>
      <w:r w:rsidRPr="00B15A9A">
        <w:rPr>
          <w:rFonts w:ascii="Courier New" w:hAnsi="Courier New" w:cs="Courier New"/>
          <w:sz w:val="14"/>
          <w:szCs w:val="14"/>
        </w:rPr>
        <w:t xml:space="preserve">      &lt;statement&gt;</w:t>
      </w:r>
      <w:r w:rsidR="00953D57">
        <w:rPr>
          <w:rFonts w:ascii="Courier New" w:hAnsi="Courier New" w:cs="Courier New"/>
          <w:sz w:val="14"/>
          <w:szCs w:val="14"/>
        </w:rPr>
        <w:t>;</w:t>
      </w:r>
    </w:p>
    <w:p w14:paraId="15514D76" w14:textId="2F60B07F" w:rsidR="00A86E5A" w:rsidRDefault="00A86E5A" w:rsidP="004976EA">
      <w:pPr>
        <w:pStyle w:val="ListParagraph"/>
        <w:ind w:left="1152"/>
        <w:rPr>
          <w:rFonts w:ascii="Courier New" w:hAnsi="Courier New" w:cs="Courier New"/>
          <w:sz w:val="14"/>
          <w:szCs w:val="14"/>
        </w:rPr>
      </w:pPr>
      <w:r w:rsidRPr="00B15A9A">
        <w:rPr>
          <w:rFonts w:ascii="Courier New" w:hAnsi="Courier New" w:cs="Courier New"/>
          <w:sz w:val="14"/>
          <w:szCs w:val="14"/>
        </w:rPr>
        <w:t xml:space="preserve">   }</w:t>
      </w:r>
    </w:p>
    <w:p w14:paraId="03DEB70F" w14:textId="6EB06661" w:rsidR="00D60581" w:rsidRDefault="00D60581" w:rsidP="004976EA">
      <w:pPr>
        <w:pStyle w:val="ListParagraph"/>
        <w:ind w:left="1152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Example:</w:t>
      </w:r>
    </w:p>
    <w:p w14:paraId="0054908D" w14:textId="55E1E691" w:rsidR="00D60581" w:rsidRDefault="00D60581" w:rsidP="004976EA">
      <w:pPr>
        <w:pStyle w:val="ListParagraph"/>
        <w:ind w:left="1152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for (i=0 to 5) {</w:t>
      </w:r>
    </w:p>
    <w:p w14:paraId="2EADA00D" w14:textId="48C6CEE6" w:rsidR="00D60581" w:rsidRDefault="00D60581" w:rsidP="004976EA">
      <w:pPr>
        <w:pStyle w:val="ListParagraph"/>
        <w:ind w:left="1152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  print “value of i: “, </w:t>
      </w:r>
      <w:r w:rsidR="00BD6FEC">
        <w:rPr>
          <w:rFonts w:ascii="Courier New" w:hAnsi="Courier New" w:cs="Courier New"/>
          <w:sz w:val="14"/>
          <w:szCs w:val="14"/>
        </w:rPr>
        <w:t>i</w:t>
      </w:r>
      <w:r>
        <w:rPr>
          <w:rFonts w:ascii="Courier New" w:hAnsi="Courier New" w:cs="Courier New"/>
          <w:sz w:val="14"/>
          <w:szCs w:val="14"/>
        </w:rPr>
        <w:t>;</w:t>
      </w:r>
    </w:p>
    <w:p w14:paraId="56572C54" w14:textId="694C82AE" w:rsidR="00D60581" w:rsidRPr="00B15A9A" w:rsidRDefault="00D60581" w:rsidP="004976EA">
      <w:pPr>
        <w:pStyle w:val="ListParagraph"/>
        <w:ind w:left="1152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}</w:t>
      </w:r>
    </w:p>
    <w:p w14:paraId="40014DD7" w14:textId="1349D50D" w:rsidR="00F5472A" w:rsidRPr="00A86E5A" w:rsidRDefault="00F5472A" w:rsidP="00C8147B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sz w:val="20"/>
          <w:szCs w:val="20"/>
        </w:rPr>
      </w:pPr>
      <w:r w:rsidRPr="00A86E5A">
        <w:rPr>
          <w:rFonts w:ascii="Courier New" w:hAnsi="Courier New" w:cs="Courier New"/>
          <w:b/>
          <w:sz w:val="20"/>
          <w:szCs w:val="20"/>
        </w:rPr>
        <w:t>if</w:t>
      </w:r>
      <w:r w:rsidR="00A86E5A" w:rsidRPr="00A86E5A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127F0ED8" w14:textId="71FD0BC3" w:rsidR="00A86E5A" w:rsidRPr="00A86E5A" w:rsidRDefault="00A86E5A" w:rsidP="00A86E5A">
      <w:pPr>
        <w:pStyle w:val="ListParagraph"/>
        <w:ind w:left="1152"/>
        <w:rPr>
          <w:rFonts w:ascii="Courier New" w:hAnsi="Courier New" w:cs="Courier New"/>
          <w:sz w:val="20"/>
          <w:szCs w:val="20"/>
        </w:rPr>
      </w:pPr>
      <w:r w:rsidRPr="00A86E5A">
        <w:rPr>
          <w:rFonts w:ascii="Courier New" w:hAnsi="Courier New" w:cs="Courier New"/>
          <w:sz w:val="20"/>
          <w:szCs w:val="20"/>
        </w:rPr>
        <w:t>Syntax:</w:t>
      </w:r>
    </w:p>
    <w:p w14:paraId="2F693402" w14:textId="3BF4260A" w:rsidR="00A86E5A" w:rsidRDefault="00A86E5A" w:rsidP="00A86E5A">
      <w:pPr>
        <w:pStyle w:val="ListParagraph"/>
        <w:ind w:left="1152"/>
        <w:rPr>
          <w:rFonts w:ascii="Courier New" w:hAnsi="Courier New" w:cs="Courier New"/>
          <w:sz w:val="14"/>
          <w:szCs w:val="14"/>
        </w:rPr>
      </w:pPr>
      <w:r w:rsidRPr="00B15A9A">
        <w:rPr>
          <w:rFonts w:ascii="Courier New" w:hAnsi="Courier New" w:cs="Courier New"/>
          <w:sz w:val="14"/>
          <w:szCs w:val="14"/>
        </w:rPr>
        <w:t xml:space="preserve">    if </w:t>
      </w:r>
      <w:r w:rsidR="00B15A9A" w:rsidRPr="00B15A9A">
        <w:rPr>
          <w:rFonts w:ascii="Courier New" w:hAnsi="Courier New" w:cs="Courier New"/>
          <w:sz w:val="14"/>
          <w:szCs w:val="14"/>
        </w:rPr>
        <w:t>(</w:t>
      </w:r>
      <w:r w:rsidRPr="00B15A9A">
        <w:rPr>
          <w:rFonts w:ascii="Courier New" w:hAnsi="Courier New" w:cs="Courier New"/>
          <w:sz w:val="14"/>
          <w:szCs w:val="14"/>
        </w:rPr>
        <w:t>&lt;expression&gt;</w:t>
      </w:r>
      <w:r w:rsidR="00B15A9A" w:rsidRPr="00B15A9A">
        <w:rPr>
          <w:rFonts w:ascii="Courier New" w:hAnsi="Courier New" w:cs="Courier New"/>
          <w:sz w:val="14"/>
          <w:szCs w:val="14"/>
        </w:rPr>
        <w:t>) {</w:t>
      </w:r>
    </w:p>
    <w:p w14:paraId="0DFC175D" w14:textId="0BB61231" w:rsidR="00BD6FEC" w:rsidRDefault="00BD6FEC" w:rsidP="00A86E5A">
      <w:pPr>
        <w:pStyle w:val="ListParagraph"/>
        <w:ind w:left="1152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&lt;expression&gt;;</w:t>
      </w:r>
    </w:p>
    <w:p w14:paraId="0D54DD2F" w14:textId="62E4AB87" w:rsidR="00BD6FEC" w:rsidRPr="00B15A9A" w:rsidRDefault="00BD6FEC" w:rsidP="00A86E5A">
      <w:pPr>
        <w:pStyle w:val="ListParagraph"/>
        <w:ind w:left="1152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t xml:space="preserve">        &lt;statement&gt;;</w:t>
      </w:r>
    </w:p>
    <w:p w14:paraId="121885F9" w14:textId="28638793" w:rsidR="00B15A9A" w:rsidRDefault="00B15A9A" w:rsidP="00A86E5A">
      <w:pPr>
        <w:pStyle w:val="ListParagraph"/>
        <w:ind w:left="1152"/>
        <w:rPr>
          <w:rFonts w:ascii="Courier New" w:hAnsi="Courier New" w:cs="Courier New"/>
          <w:sz w:val="14"/>
          <w:szCs w:val="14"/>
        </w:rPr>
      </w:pPr>
      <w:r w:rsidRPr="00B15A9A">
        <w:rPr>
          <w:rFonts w:ascii="Courier New" w:hAnsi="Courier New" w:cs="Courier New"/>
          <w:sz w:val="14"/>
          <w:szCs w:val="14"/>
        </w:rPr>
        <w:t xml:space="preserve">    }</w:t>
      </w:r>
    </w:p>
    <w:p w14:paraId="35B0FE79" w14:textId="10DF2D58" w:rsidR="00953D57" w:rsidRDefault="00953D57" w:rsidP="00953D57">
      <w:pPr>
        <w:pStyle w:val="ListParagraph"/>
        <w:ind w:left="115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statement only supports only 3 conditional operator (=, &lt;, &gt;).</w:t>
      </w:r>
    </w:p>
    <w:p w14:paraId="2E4B4414" w14:textId="0A1C0E81" w:rsidR="00337A02" w:rsidRPr="00337A02" w:rsidRDefault="00337A02" w:rsidP="00337A02">
      <w:pPr>
        <w:ind w:left="432"/>
        <w:rPr>
          <w:b/>
          <w:u w:val="single"/>
        </w:rPr>
      </w:pPr>
      <w:r>
        <w:rPr>
          <w:b/>
          <w:u w:val="single"/>
        </w:rPr>
        <w:t>Error Checking</w:t>
      </w:r>
    </w:p>
    <w:p w14:paraId="2A54CF9B" w14:textId="0AEC8231" w:rsidR="00953D57" w:rsidRDefault="00953D57" w:rsidP="00337A02">
      <w:pPr>
        <w:pStyle w:val="ListParagraph"/>
        <w:ind w:left="792"/>
      </w:pPr>
      <w:r>
        <w:t>The language interpreter will not support robust error checking, in order to keep the code small, so if syntax error is encountered the behavior is undefined and may cause unresponsiveness.</w:t>
      </w:r>
    </w:p>
    <w:p w14:paraId="4952EF80" w14:textId="3DF67069" w:rsidR="00C21110" w:rsidRDefault="00C21110" w:rsidP="00C21110">
      <w:pPr>
        <w:pStyle w:val="Heading1"/>
        <w:spacing w:before="240" w:after="0"/>
      </w:pPr>
      <w:r>
        <w:t>Example Script</w:t>
      </w:r>
    </w:p>
    <w:p w14:paraId="08501327" w14:textId="0B94D098" w:rsidR="00A86E5A" w:rsidRPr="00A86E5A" w:rsidRDefault="00A86E5A" w:rsidP="008F35DD">
      <w:pPr>
        <w:ind w:left="432"/>
        <w:rPr>
          <w:rFonts w:ascii="Courier New" w:hAnsi="Courier New" w:cs="Courier New"/>
          <w:sz w:val="16"/>
          <w:szCs w:val="16"/>
        </w:rPr>
      </w:pPr>
      <w:r>
        <w:tab/>
        <w:t xml:space="preserve">      </w:t>
      </w:r>
      <w:r w:rsidRPr="00A86E5A">
        <w:rPr>
          <w:rFonts w:ascii="Courier New" w:hAnsi="Courier New" w:cs="Courier New"/>
          <w:sz w:val="16"/>
          <w:szCs w:val="16"/>
        </w:rPr>
        <w:t>print “This script prints hello world 10 times”</w:t>
      </w:r>
      <w:r w:rsidR="00953D57">
        <w:rPr>
          <w:rFonts w:ascii="Courier New" w:hAnsi="Courier New" w:cs="Courier New"/>
          <w:sz w:val="16"/>
          <w:szCs w:val="16"/>
        </w:rPr>
        <w:t>;</w:t>
      </w:r>
    </w:p>
    <w:p w14:paraId="02FB823C" w14:textId="5EDEF3BC" w:rsidR="00A86E5A" w:rsidRPr="00A86E5A" w:rsidRDefault="00A86E5A" w:rsidP="008F35DD">
      <w:pPr>
        <w:ind w:left="432"/>
        <w:rPr>
          <w:rFonts w:ascii="Courier New" w:hAnsi="Courier New" w:cs="Courier New"/>
          <w:sz w:val="16"/>
          <w:szCs w:val="16"/>
        </w:rPr>
      </w:pPr>
      <w:r w:rsidRPr="00A86E5A">
        <w:rPr>
          <w:rFonts w:ascii="Courier New" w:hAnsi="Courier New" w:cs="Courier New"/>
          <w:sz w:val="16"/>
          <w:szCs w:val="16"/>
        </w:rPr>
        <w:t xml:space="preserve">      for (</w:t>
      </w:r>
      <w:r w:rsidR="008D6192">
        <w:rPr>
          <w:rFonts w:ascii="Courier New" w:hAnsi="Courier New" w:cs="Courier New"/>
          <w:sz w:val="16"/>
          <w:szCs w:val="16"/>
        </w:rPr>
        <w:t>i=1</w:t>
      </w:r>
      <w:r w:rsidR="00953D57">
        <w:rPr>
          <w:rFonts w:ascii="Courier New" w:hAnsi="Courier New" w:cs="Courier New"/>
          <w:sz w:val="16"/>
          <w:szCs w:val="16"/>
        </w:rPr>
        <w:t xml:space="preserve"> to 10</w:t>
      </w:r>
      <w:r w:rsidRPr="00A86E5A">
        <w:rPr>
          <w:rFonts w:ascii="Courier New" w:hAnsi="Courier New" w:cs="Courier New"/>
          <w:sz w:val="16"/>
          <w:szCs w:val="16"/>
        </w:rPr>
        <w:t>) {</w:t>
      </w:r>
    </w:p>
    <w:p w14:paraId="332F678D" w14:textId="5E34F56E" w:rsidR="00A86E5A" w:rsidRPr="00A86E5A" w:rsidRDefault="00A86E5A" w:rsidP="008F35DD">
      <w:pPr>
        <w:ind w:left="432"/>
        <w:rPr>
          <w:rFonts w:ascii="Courier New" w:hAnsi="Courier New" w:cs="Courier New"/>
          <w:sz w:val="16"/>
          <w:szCs w:val="16"/>
        </w:rPr>
      </w:pPr>
      <w:r w:rsidRPr="00A86E5A">
        <w:rPr>
          <w:rFonts w:ascii="Courier New" w:hAnsi="Courier New" w:cs="Courier New"/>
          <w:sz w:val="16"/>
          <w:szCs w:val="16"/>
        </w:rPr>
        <w:t xml:space="preserve">          print </w:t>
      </w:r>
      <w:r w:rsidR="00F176E2">
        <w:rPr>
          <w:rFonts w:ascii="Courier New" w:hAnsi="Courier New" w:cs="Courier New"/>
          <w:sz w:val="16"/>
          <w:szCs w:val="16"/>
        </w:rPr>
        <w:t xml:space="preserve">i, </w:t>
      </w:r>
      <w:r w:rsidRPr="00A86E5A">
        <w:rPr>
          <w:rFonts w:ascii="Courier New" w:hAnsi="Courier New" w:cs="Courier New"/>
          <w:sz w:val="16"/>
          <w:szCs w:val="16"/>
        </w:rPr>
        <w:t>“Hello world!”</w:t>
      </w:r>
      <w:r w:rsidR="00953D57">
        <w:rPr>
          <w:rFonts w:ascii="Courier New" w:hAnsi="Courier New" w:cs="Courier New"/>
          <w:sz w:val="16"/>
          <w:szCs w:val="16"/>
        </w:rPr>
        <w:t>;</w:t>
      </w:r>
    </w:p>
    <w:p w14:paraId="05BFDAB8" w14:textId="49DD02AB" w:rsidR="00A86E5A" w:rsidRDefault="00A86E5A" w:rsidP="008F35DD">
      <w:pPr>
        <w:ind w:left="432"/>
        <w:rPr>
          <w:rFonts w:ascii="Courier New" w:hAnsi="Courier New" w:cs="Courier New"/>
          <w:sz w:val="16"/>
          <w:szCs w:val="16"/>
        </w:rPr>
      </w:pPr>
      <w:r w:rsidRPr="00A86E5A">
        <w:rPr>
          <w:rFonts w:ascii="Courier New" w:hAnsi="Courier New" w:cs="Courier New"/>
          <w:sz w:val="16"/>
          <w:szCs w:val="16"/>
        </w:rPr>
        <w:t xml:space="preserve">      }</w:t>
      </w:r>
    </w:p>
    <w:p w14:paraId="3EBC40D9" w14:textId="57109FCB" w:rsidR="0092555B" w:rsidRDefault="0092555B" w:rsidP="008F35DD">
      <w:pPr>
        <w:ind w:left="432"/>
        <w:rPr>
          <w:rFonts w:ascii="Courier New" w:hAnsi="Courier New" w:cs="Courier New"/>
          <w:sz w:val="16"/>
          <w:szCs w:val="16"/>
        </w:rPr>
      </w:pPr>
    </w:p>
    <w:p w14:paraId="33CF1C38" w14:textId="2B7A5248" w:rsidR="0092555B" w:rsidRDefault="0092555B" w:rsidP="008F35DD">
      <w:pPr>
        <w:ind w:left="432"/>
        <w:rPr>
          <w:rFonts w:ascii="Courier New" w:hAnsi="Courier New" w:cs="Courier New"/>
          <w:sz w:val="16"/>
          <w:szCs w:val="16"/>
        </w:rPr>
      </w:pPr>
    </w:p>
    <w:p w14:paraId="0EB36801" w14:textId="77777777" w:rsidR="0092555B" w:rsidRDefault="0092555B" w:rsidP="008F35DD">
      <w:pPr>
        <w:ind w:left="432"/>
        <w:rPr>
          <w:rFonts w:ascii="Courier New" w:hAnsi="Courier New" w:cs="Courier New"/>
          <w:sz w:val="16"/>
          <w:szCs w:val="16"/>
        </w:rPr>
      </w:pPr>
    </w:p>
    <w:p w14:paraId="65D14792" w14:textId="13A9ABA8" w:rsidR="0092555B" w:rsidRDefault="0092555B" w:rsidP="0092555B">
      <w:pPr>
        <w:pStyle w:val="Heading1"/>
        <w:spacing w:before="240" w:after="0"/>
      </w:pPr>
      <w:r>
        <w:lastRenderedPageBreak/>
        <w:t>Flow</w:t>
      </w:r>
    </w:p>
    <w:p w14:paraId="6485DB5F" w14:textId="121EDB49" w:rsidR="00B626AC" w:rsidRDefault="00DC5F28" w:rsidP="00B626AC">
      <w:pPr>
        <w:pStyle w:val="ListParagraph"/>
        <w:numPr>
          <w:ilvl w:val="0"/>
          <w:numId w:val="18"/>
        </w:numPr>
        <w:ind w:left="1080"/>
      </w:pPr>
      <w:r>
        <w:t>Tokeniz</w:t>
      </w:r>
      <w:r w:rsidR="00B626AC">
        <w:t>e the script in order to extract the following parts.</w:t>
      </w:r>
    </w:p>
    <w:p w14:paraId="44CF2B81" w14:textId="36A671CB" w:rsidR="00B626AC" w:rsidRDefault="00B626AC" w:rsidP="00B626AC">
      <w:pPr>
        <w:pStyle w:val="ListParagraph"/>
        <w:numPr>
          <w:ilvl w:val="0"/>
          <w:numId w:val="20"/>
        </w:numPr>
        <w:ind w:left="1440"/>
      </w:pPr>
      <w:r>
        <w:t>Function</w:t>
      </w:r>
    </w:p>
    <w:p w14:paraId="160DD560" w14:textId="6099BF71" w:rsidR="00B626AC" w:rsidRDefault="00B626AC" w:rsidP="00B626AC">
      <w:pPr>
        <w:pStyle w:val="ListParagraph"/>
        <w:numPr>
          <w:ilvl w:val="0"/>
          <w:numId w:val="20"/>
        </w:numPr>
        <w:ind w:left="1440"/>
      </w:pPr>
      <w:r>
        <w:t>Quoted string</w:t>
      </w:r>
    </w:p>
    <w:p w14:paraId="44894145" w14:textId="517B62E3" w:rsidR="00B626AC" w:rsidRDefault="00B626AC" w:rsidP="00B626AC">
      <w:pPr>
        <w:pStyle w:val="ListParagraph"/>
        <w:numPr>
          <w:ilvl w:val="0"/>
          <w:numId w:val="20"/>
        </w:numPr>
        <w:ind w:left="1440"/>
      </w:pPr>
      <w:r>
        <w:t>Variable</w:t>
      </w:r>
    </w:p>
    <w:p w14:paraId="055247EB" w14:textId="4AB864C1" w:rsidR="00B626AC" w:rsidRDefault="00B626AC" w:rsidP="00B626AC">
      <w:pPr>
        <w:pStyle w:val="ListParagraph"/>
        <w:numPr>
          <w:ilvl w:val="0"/>
          <w:numId w:val="20"/>
        </w:numPr>
        <w:ind w:left="1440"/>
      </w:pPr>
      <w:r>
        <w:t>Expression</w:t>
      </w:r>
    </w:p>
    <w:p w14:paraId="058D83FF" w14:textId="6A702E08" w:rsidR="00B626AC" w:rsidRDefault="00B626AC" w:rsidP="00B626AC">
      <w:pPr>
        <w:pStyle w:val="ListParagraph"/>
        <w:numPr>
          <w:ilvl w:val="0"/>
          <w:numId w:val="18"/>
        </w:numPr>
        <w:ind w:left="1080"/>
      </w:pPr>
      <w:r>
        <w:t>If the script will encounter a fun</w:t>
      </w:r>
      <w:r w:rsidR="00C17B03">
        <w:t>ction then execute the function. Only 3 functions are supported namely (if, for print).</w:t>
      </w:r>
    </w:p>
    <w:p w14:paraId="464191F5" w14:textId="6FB8D3D7" w:rsidR="00B626AC" w:rsidRDefault="00B626AC" w:rsidP="00B626AC">
      <w:pPr>
        <w:pStyle w:val="ListParagraph"/>
        <w:numPr>
          <w:ilvl w:val="0"/>
          <w:numId w:val="18"/>
        </w:numPr>
        <w:ind w:left="1080"/>
      </w:pPr>
      <w:r>
        <w:t>If expression is enco</w:t>
      </w:r>
      <w:r w:rsidR="00F30A7F">
        <w:t>untered evaluat</w:t>
      </w:r>
      <w:r w:rsidR="00FD6489">
        <w:t>e the expression (i.e. variable declaration, conditional, and mathematical expressions)</w:t>
      </w:r>
      <w:r w:rsidR="005C1EB2">
        <w:t>.</w:t>
      </w:r>
      <w:r w:rsidR="009F30B9">
        <w:t xml:space="preserve"> </w:t>
      </w:r>
    </w:p>
    <w:p w14:paraId="39A383E8" w14:textId="19A692A6" w:rsidR="005C1EB2" w:rsidRDefault="006865F3" w:rsidP="00B626AC">
      <w:pPr>
        <w:pStyle w:val="ListParagraph"/>
        <w:numPr>
          <w:ilvl w:val="0"/>
          <w:numId w:val="18"/>
        </w:numPr>
        <w:ind w:left="1080"/>
      </w:pPr>
      <w:r>
        <w:t>The i</w:t>
      </w:r>
      <w:r w:rsidR="005C1EB2">
        <w:t>nterpreter will only contain 2 data structure (i.e. Stack and Table for variables)</w:t>
      </w:r>
    </w:p>
    <w:p w14:paraId="795D842F" w14:textId="436A49DB" w:rsidR="006865F3" w:rsidRDefault="006865F3" w:rsidP="00B626AC">
      <w:pPr>
        <w:pStyle w:val="ListParagraph"/>
        <w:numPr>
          <w:ilvl w:val="0"/>
          <w:numId w:val="18"/>
        </w:numPr>
        <w:ind w:left="1080"/>
      </w:pPr>
      <w:r>
        <w:t>The interpreter will only contain a single letter case insensitive variable (i.e. A-Z)</w:t>
      </w:r>
    </w:p>
    <w:p w14:paraId="252DF906" w14:textId="1FD0D418" w:rsidR="0092555B" w:rsidRDefault="0092555B" w:rsidP="0092555B">
      <w:pPr>
        <w:pStyle w:val="Heading1"/>
        <w:spacing w:before="240" w:after="0"/>
      </w:pPr>
      <w:proofErr w:type="spellStart"/>
      <w:r>
        <w:t>Topdown</w:t>
      </w:r>
      <w:proofErr w:type="spellEnd"/>
      <w:r>
        <w:t xml:space="preserve"> Design</w:t>
      </w:r>
    </w:p>
    <w:p w14:paraId="3DD3F342" w14:textId="77777777" w:rsidR="0092555B" w:rsidRDefault="0092555B" w:rsidP="0092555B"/>
    <w:p w14:paraId="221546A9" w14:textId="73ACFA3D" w:rsidR="007E5444" w:rsidRDefault="009A4B64" w:rsidP="0092555B">
      <w:pPr>
        <w:pStyle w:val="ListParagraph"/>
        <w:numPr>
          <w:ilvl w:val="0"/>
          <w:numId w:val="21"/>
        </w:numPr>
      </w:pPr>
      <w:r>
        <w:t>First iteration of top-down design.</w:t>
      </w:r>
    </w:p>
    <w:p w14:paraId="25447911" w14:textId="5F5A95E1" w:rsidR="007E5444" w:rsidRDefault="00BF71D3" w:rsidP="008F35DD">
      <w:pPr>
        <w:ind w:left="432"/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3134BE1E" wp14:editId="69F92A82">
                <wp:simplePos x="0" y="0"/>
                <wp:positionH relativeFrom="column">
                  <wp:posOffset>1171575</wp:posOffset>
                </wp:positionH>
                <wp:positionV relativeFrom="paragraph">
                  <wp:posOffset>6033</wp:posOffset>
                </wp:positionV>
                <wp:extent cx="3542945" cy="1098550"/>
                <wp:effectExtent l="0" t="0" r="19685" b="254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2945" cy="1098550"/>
                          <a:chOff x="0" y="0"/>
                          <a:chExt cx="3542945" cy="1098550"/>
                        </a:xfrm>
                      </wpg:grpSpPr>
                      <wps:wsp>
                        <wps:cNvPr id="17" name="Rounded Rectangle 17"/>
                        <wps:cNvSpPr/>
                        <wps:spPr>
                          <a:xfrm>
                            <a:off x="1266825" y="0"/>
                            <a:ext cx="1308100" cy="28575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059A3" w14:textId="5B01062D" w:rsidR="007E5444" w:rsidRPr="00B47966" w:rsidRDefault="007E5444" w:rsidP="00B47966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B47966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Interpreter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14325" y="466725"/>
                            <a:ext cx="2952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919288" y="285750"/>
                            <a:ext cx="0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09563" y="46672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114425" y="4572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919288" y="47625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0" y="814387"/>
                            <a:ext cx="573206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DBA74A" w14:textId="77777777" w:rsidR="007E5444" w:rsidRPr="00623E4E" w:rsidRDefault="007E5444" w:rsidP="00623E4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623E4E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Tokenizer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685800" y="819150"/>
                            <a:ext cx="852985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DC35B" w14:textId="08DE5289" w:rsidR="007E5444" w:rsidRPr="00623E4E" w:rsidRDefault="00DC5F28" w:rsidP="00623E4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Expression</w:t>
                              </w:r>
                              <w:r w:rsidR="007E5444" w:rsidRPr="00623E4E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Parser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1638300" y="819150"/>
                            <a:ext cx="566382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3365C" w14:textId="1FCFD29C" w:rsidR="007E5444" w:rsidRPr="00623E4E" w:rsidRDefault="007E5444" w:rsidP="00623E4E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623E4E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305050" y="814387"/>
                            <a:ext cx="566382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82095" w14:textId="2111EB30" w:rsidR="001F429A" w:rsidRPr="00623E4E" w:rsidRDefault="001F429A" w:rsidP="001F429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976563" y="814387"/>
                            <a:ext cx="566382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42C03A" w14:textId="1D3C6B30" w:rsidR="001F429A" w:rsidRPr="00623E4E" w:rsidRDefault="001F429A" w:rsidP="001F429A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586038" y="4572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271838" y="457200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34BE1E" id="Group 7" o:spid="_x0000_s1026" style="position:absolute;left:0;text-align:left;margin-left:92.25pt;margin-top:.5pt;width:278.95pt;height:86.5pt;z-index:251803648" coordsize="35429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">
                <v:roundrect id="Rounded Rectangle 17" o:spid="_x0000_s1027" style="position:absolute;left:12668;width:13081;height:285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iKMEA&#10;AADbAAAADwAAAGRycy9kb3ducmV2LnhtbERPS2sCMRC+F/wPYQq91WyFtrIaRUu1pTcfeB4242Y1&#10;mSxJdNf++qZQ6G0+vudM572z4kohNp4VPA0LEMSV1w3XCva71eMYREzIGq1nUnCjCPPZ4G6KpfYd&#10;b+i6TbXIIRxLVGBSakspY2XIYRz6ljhzRx8cpgxDLXXALoc7K0dF8SIdNpwbDLb0Zqg6by9OwcfX&#10;+vBtw7vdn7yM3ejZVHW7VOrhvl9MQCTq07/4z/2p8/xX+P0lHyB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XIijBAAAA2wAAAA8AAAAAAAAAAAAAAAAAmAIAAGRycy9kb3du&#10;cmV2LnhtbFBLBQYAAAAABAAEAPUAAACGAwAAAAA=&#10;" filled="f" strokecolor="#243f60 [1604]" strokeweight=".25pt">
                  <v:textbox>
                    <w:txbxContent>
                      <w:p w14:paraId="40E059A3" w14:textId="5B01062D" w:rsidR="007E5444" w:rsidRPr="00B47966" w:rsidRDefault="007E5444" w:rsidP="00B47966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B47966">
                          <w:rPr>
                            <w:color w:val="000000" w:themeColor="text1"/>
                            <w:sz w:val="14"/>
                            <w:szCs w:val="14"/>
                          </w:rPr>
                          <w:t>Interpreter</w:t>
                        </w:r>
                      </w:p>
                    </w:txbxContent>
                  </v:textbox>
                </v:roundrect>
                <v:line id="Straight Connector 30" o:spid="_x0000_s1028" style="position:absolute;visibility:visible;mso-wrap-style:square" from="3143,4667" to="32670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mh+M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7r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JofjAAAAA2wAAAA8AAAAAAAAAAAAAAAAA&#10;oQIAAGRycy9kb3ducmV2LnhtbFBLBQYAAAAABAAEAPkAAACOAwAAAAA=&#10;" strokecolor="#4579b8 [3044]"/>
                <v:line id="Straight Connector 37" o:spid="_x0000_s1029" style="position:absolute;visibility:visible;mso-wrap-style:square" from="19192,2857" to="19192,4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3" o:spid="_x0000_s1030" type="#_x0000_t32" style="position:absolute;left:3095;top:4667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5A6sUAAADbAAAADwAAAGRycy9kb3ducmV2LnhtbESPT2vCQBTE74V+h+UVehHd1NRYYjZS&#10;hOLfi9pCj4/sMwnNvg3ZrcZv3xWEHoeZ+Q2TzXvTiDN1rras4GUUgSAurK65VPB5/Bi+gXAeWWNj&#10;mRRcycE8f3zIMNX2wns6H3wpAoRdigoq79tUSldUZNCNbEscvJPtDPogu1LqDi8Bbho5jqJEGqw5&#10;LFTY0qKi4ufwaxQs4unma7B+XSa4Y7/l8Wo92Xwr9fzUv89AeOr9f/jeXmkFcQy3L+EHy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5A6sUAAADbAAAADwAAAAAAAAAA&#10;AAAAAAChAgAAZHJzL2Rvd25yZXYueG1sUEsFBgAAAAAEAAQA+QAAAJMDAAAAAA==&#10;" strokecolor="#4579b8 [3044]">
                  <v:stroke endarrow="block"/>
                </v:shape>
                <v:shape id="Straight Arrow Connector 34" o:spid="_x0000_s1031" type="#_x0000_t32" style="position:absolute;left:11144;top:4572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fYnsUAAADbAAAADwAAAGRycy9kb3ducmV2LnhtbESPS4vCQBCE78L+h6GFvYhOfKwu0VFE&#10;WHysFx8LHptMm4TN9ITMqPHfO4Lgsaiqr6jJrDaFuFLlcssKup0IBHFidc6pguPhp/0NwnlkjYVl&#10;UnAnB7PpR2OCsbY33tF171MRIOxiVJB5X8ZSuiQjg65jS+LgnW1l0AdZpVJXeAtwU8heFA2lwZzD&#10;QoYlLTJK/vcXo2DRH23+WuvBcohb9r/cW62/NielPpv1fAzCU+3f4Vd7pRX0B/D8En6An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fYnsUAAADbAAAADwAAAAAAAAAA&#10;AAAAAAChAgAAZHJzL2Rvd25yZXYueG1sUEsFBgAAAAAEAAQA+QAAAJMDAAAAAA==&#10;" strokecolor="#4579b8 [3044]">
                  <v:stroke endarrow="block"/>
                </v:shape>
                <v:shape id="Straight Arrow Connector 35" o:spid="_x0000_s1032" type="#_x0000_t32" style="position:absolute;left:19192;top:4762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t9BcQAAADbAAAADwAAAGRycy9kb3ducmV2LnhtbESPS4vCQBCE78L+h6GFvYhOfC/RUURY&#10;fKwXHwsem0ybhM30hMyo8d87grDHoqq+oqbz2hTiRpXLLSvodiIQxInVOacKTsfv9hcI55E1FpZJ&#10;wYMczGcfjSnG2t55T7eDT0WAsItRQeZ9GUvpkowMuo4tiYN3sZVBH2SVSl3hPcBNIXtRNJIGcw4L&#10;GZa0zCj5O1yNgmV/vP1tbQarEe7Y/3BvvRluz0p9NuvFBISn2v+H3+21VtAfwu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30FxAAAANsAAAAPAAAAAAAAAAAA&#10;AAAAAKECAABkcnMvZG93bnJldi54bWxQSwUGAAAAAAQABAD5AAAAkgMAAAAA&#10;" strokecolor="#4579b8 [3044]">
                  <v:stroke endarrow="block"/>
                </v:shape>
                <v:roundrect id="Rounded Rectangle 22" o:spid="_x0000_s1033" style="position:absolute;top:8143;width:5732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RsF8UA&#10;AADbAAAADwAAAGRycy9kb3ducmV2LnhtbESPQWsCMRSE74L/ITyhN826h2JXo0il0IKUVgX19tg8&#10;k62bl2WT6ra/3giFHoeZ+YaZLTpXiwu1ofKsYDzKQBCXXldsFOy2L8MJiBCRNdaeScEPBVjM+70Z&#10;Ftpf+ZMum2hEgnAoUIGNsSmkDKUlh2HkG+LknXzrMCbZGqlbvCa4q2WeZY/SYcVpwWJDz5bK8+bb&#10;KdC/2uzXb5Pjx/nwvrJfMZj8aa3Uw6BbTkFE6uJ/+K/9qhXkOdy/p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RGwXxQAAANsAAAAPAAAAAAAAAAAAAAAAAJgCAABkcnMv&#10;ZG93bnJldi54bWxQSwUGAAAAAAQABAD1AAAAigMAAAAA&#10;" filled="f" strokecolor="#243f60 [1604]" strokeweight=".25pt">
                  <v:textbox>
                    <w:txbxContent>
                      <w:p w14:paraId="79DBA74A" w14:textId="77777777" w:rsidR="007E5444" w:rsidRPr="00623E4E" w:rsidRDefault="007E5444" w:rsidP="00623E4E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623E4E">
                          <w:rPr>
                            <w:color w:val="000000" w:themeColor="text1"/>
                            <w:sz w:val="14"/>
                            <w:szCs w:val="14"/>
                          </w:rPr>
                          <w:t>Tokenizer</w:t>
                        </w:r>
                      </w:p>
                    </w:txbxContent>
                  </v:textbox>
                </v:roundrect>
                <v:roundrect id="Rounded Rectangle 23" o:spid="_x0000_s1034" style="position:absolute;left:6858;top:8191;width:8529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JjMUA&#10;AADbAAAADwAAAGRycy9kb3ducmV2LnhtbESPQWsCMRSE70L/Q3gFb5p1haJbo0hLoQWRagva22Pz&#10;TFY3L8sm1a2/vikUPA4z8w0zW3SuFmdqQ+VZwWiYgSAuva7YKPj8eBlMQISIrLH2TAp+KMBifteb&#10;YaH9hTd03kYjEoRDgQpsjE0hZSgtOQxD3xAn7+BbhzHJ1kjd4iXBXS3zLHuQDitOCxYberJUnrbf&#10;ToG+arNbvU2+3k/79bM9xmDy6Uqp/n23fAQRqYu38H/7VSvIx/D3Jf0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CMmMxQAAANsAAAAPAAAAAAAAAAAAAAAAAJgCAABkcnMv&#10;ZG93bnJldi54bWxQSwUGAAAAAAQABAD1AAAAigMAAAAA&#10;" filled="f" strokecolor="#243f60 [1604]" strokeweight=".25pt">
                  <v:textbox>
                    <w:txbxContent>
                      <w:p w14:paraId="7AADC35B" w14:textId="08DE5289" w:rsidR="007E5444" w:rsidRPr="00623E4E" w:rsidRDefault="00DC5F28" w:rsidP="00623E4E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Expression</w:t>
                        </w:r>
                        <w:r w:rsidR="007E5444" w:rsidRPr="00623E4E">
                          <w:rPr>
                            <w:color w:val="000000" w:themeColor="text1"/>
                            <w:sz w:val="14"/>
                            <w:szCs w:val="14"/>
                          </w:rPr>
                          <w:t>Parser</w:t>
                        </w:r>
                        <w:proofErr w:type="spellEnd"/>
                      </w:p>
                    </w:txbxContent>
                  </v:textbox>
                </v:roundrect>
                <v:roundrect id="Rounded Rectangle 24" o:spid="_x0000_s1035" style="position:absolute;left:16383;top:8191;width:5663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FR+MUA&#10;AADbAAAADwAAAGRycy9kb3ducmV2LnhtbESPQWsCMRSE70L/Q3gFb5p1kaJbo0hLoQWRagva22Pz&#10;TFY3L8sm1a2/vikUPA4z8w0zW3SuFmdqQ+VZwWiYgSAuva7YKPj8eBlMQISIrLH2TAp+KMBifteb&#10;YaH9hTd03kYjEoRDgQpsjE0hZSgtOQxD3xAn7+BbhzHJ1kjd4iXBXS3zLHuQDitOCxYberJUnrbf&#10;ToG+arNbvU2+3k/79bM9xmDy6Uqp/n23fAQRqYu38H/7VSvIx/D3Jf0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4VH4xQAAANsAAAAPAAAAAAAAAAAAAAAAAJgCAABkcnMv&#10;ZG93bnJldi54bWxQSwUGAAAAAAQABAD1AAAAigMAAAAA&#10;" filled="f" strokecolor="#243f60 [1604]" strokeweight=".25pt">
                  <v:textbox>
                    <w:txbxContent>
                      <w:p w14:paraId="7FA3365C" w14:textId="1FCFD29C" w:rsidR="007E5444" w:rsidRPr="00623E4E" w:rsidRDefault="007E5444" w:rsidP="00623E4E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623E4E">
                          <w:rPr>
                            <w:color w:val="000000" w:themeColor="text1"/>
                            <w:sz w:val="14"/>
                            <w:szCs w:val="14"/>
                          </w:rPr>
                          <w:t>Functions</w:t>
                        </w:r>
                      </w:p>
                    </w:txbxContent>
                  </v:textbox>
                </v:roundrect>
                <v:roundrect id="Rounded Rectangle 3" o:spid="_x0000_s1036" style="position:absolute;left:23050;top:8143;width:5664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9fK8QA&#10;AADaAAAADwAAAGRycy9kb3ducmV2LnhtbESPQWsCMRSE74L/ITzBm2arUHRrlNIiKIioLbS9PTav&#10;ydbNy7KJuvXXNwXB4zAz3zCzResqcaYmlJ4VPAwzEMSF1yUbBe9vy8EERIjIGivPpOCXAizm3c4M&#10;c+0vvKfzIRqRIBxyVGBjrHMpQ2HJYRj6mjh5375xGJNsjNQNXhLcVXKUZY/SYclpwWJNL5aK4+Hk&#10;FOirNh+b9eRrd/zcvtqfGMxoulGq32ufn0BEauM9fGuvtIIx/F9JN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/XyvEAAAA2gAAAA8AAAAAAAAAAAAAAAAAmAIAAGRycy9k&#10;b3ducmV2LnhtbFBLBQYAAAAABAAEAPUAAACJAwAAAAA=&#10;" filled="f" strokecolor="#243f60 [1604]" strokeweight=".25pt">
                  <v:textbox>
                    <w:txbxContent>
                      <w:p w14:paraId="6D582095" w14:textId="2111EB30" w:rsidR="001F429A" w:rsidRPr="00623E4E" w:rsidRDefault="001F429A" w:rsidP="001F429A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Stack</w:t>
                        </w:r>
                      </w:p>
                    </w:txbxContent>
                  </v:textbox>
                </v:roundrect>
                <v:roundrect id="Rounded Rectangle 4" o:spid="_x0000_s1037" style="position:absolute;left:29765;top:8143;width:5664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bHX8QA&#10;AADaAAAADwAAAGRycy9kb3ducmV2LnhtbESPQWsCMRSE74L/ITzBm2YrUnRrlNIiKIioLbS9PTav&#10;ydbNy7KJuvXXNwXB4zAz3zCzResqcaYmlJ4VPAwzEMSF1yUbBe9vy8EERIjIGivPpOCXAizm3c4M&#10;c+0vvKfzIRqRIBxyVGBjrHMpQ2HJYRj6mjh5375xGJNsjNQNXhLcVXKUZY/SYclpwWJNL5aK4+Hk&#10;FOirNh+b9eRrd/zcvtqfGMxoulGq32ufn0BEauM9fGuvtIIx/F9JN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x1/EAAAA2gAAAA8AAAAAAAAAAAAAAAAAmAIAAGRycy9k&#10;b3ducmV2LnhtbFBLBQYAAAAABAAEAPUAAACJAwAAAAA=&#10;" filled="f" strokecolor="#243f60 [1604]" strokeweight=".25pt">
                  <v:textbox>
                    <w:txbxContent>
                      <w:p w14:paraId="5242C03A" w14:textId="1D3C6B30" w:rsidR="001F429A" w:rsidRPr="00623E4E" w:rsidRDefault="001F429A" w:rsidP="001F429A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Variables</w:t>
                        </w:r>
                      </w:p>
                    </w:txbxContent>
                  </v:textbox>
                </v:roundrect>
                <v:shape id="Straight Arrow Connector 5" o:spid="_x0000_s1038" type="#_x0000_t32" style="position:absolute;left:25860;top:4572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ta0MUAAADaAAAADwAAAGRycy9kb3ducmV2LnhtbESPQWvCQBSE7wX/w/KEXkrdmBqV6Col&#10;UGrUS7UFj4/sMwlm34bsVtN/3y0IPQ4z8w2zXPemEVfqXG1ZwXgUgSAurK65VPB5fHueg3AeWWNj&#10;mRT8kIP1avCwxFTbG3/Q9eBLESDsUlRQed+mUrqiIoNuZFvi4J1tZ9AH2ZVSd3gLcNPIOIqm0mDN&#10;YaHClrKKisvh2yjIXmbbr6d88j7FPfsdx5s82Z6Uehz2rwsQnnr/H763N1pBAn9Xwg2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ta0MUAAADaAAAADwAAAAAAAAAA&#10;AAAAAAChAgAAZHJzL2Rvd25yZXYueG1sUEsFBgAAAAAEAAQA+QAAAJMDAAAAAA==&#10;" strokecolor="#4579b8 [3044]">
                  <v:stroke endarrow="block"/>
                </v:shape>
                <v:shape id="Straight Arrow Connector 6" o:spid="_x0000_s1039" type="#_x0000_t32" style="position:absolute;left:32718;top:4572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nEp8QAAADaAAAADwAAAGRycy9kb3ducmV2LnhtbESPW2vCQBSE3wX/w3IEX0rd1Esq0VWK&#10;IPX2oq3g4yF7TILZsyG71fjvXaHg4zAz3zDTeWNKcaXaFZYVfPQiEMSp1QVnCn5/lu9jEM4jaywt&#10;k4I7OZjP2q0pJtreeE/Xg89EgLBLUEHufZVI6dKcDLqerYiDd7a1QR9knUld4y3ATSn7URRLgwWH&#10;hRwrWuSUXg5/RsFi8Lk5vq2H3zHu2G+5v1qPNielup3mawLCU+Nf4f/2SiuI4Xkl3AA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OcSnxAAAANoAAAAPAAAAAAAAAAAA&#10;AAAAAKECAABkcnMvZG93bnJldi54bWxQSwUGAAAAAAQABAD5AAAAkgMAAAAA&#10;" strokecolor="#4579b8 [3044]">
                  <v:stroke endarrow="block"/>
                </v:shape>
              </v:group>
            </w:pict>
          </mc:Fallback>
        </mc:AlternateContent>
      </w:r>
    </w:p>
    <w:p w14:paraId="4EE55971" w14:textId="19D899A4" w:rsidR="007E5444" w:rsidRDefault="007E5444" w:rsidP="008F35DD">
      <w:pPr>
        <w:ind w:left="432"/>
      </w:pPr>
    </w:p>
    <w:p w14:paraId="2D7B70F5" w14:textId="4086F76B" w:rsidR="00786F5F" w:rsidRDefault="00786F5F" w:rsidP="00786F5F">
      <w:pPr>
        <w:rPr>
          <w:lang w:val="en"/>
        </w:rPr>
      </w:pPr>
    </w:p>
    <w:p w14:paraId="05CB36F3" w14:textId="725B4385" w:rsidR="00786F5F" w:rsidRDefault="00786F5F" w:rsidP="00786F5F">
      <w:pPr>
        <w:rPr>
          <w:lang w:val="en"/>
        </w:rPr>
      </w:pPr>
    </w:p>
    <w:p w14:paraId="198A8A7A" w14:textId="77777777" w:rsidR="0046441C" w:rsidRPr="00C21110" w:rsidRDefault="0046441C" w:rsidP="00C21110">
      <w:pPr>
        <w:rPr>
          <w:lang w:val="en"/>
        </w:rPr>
      </w:pPr>
    </w:p>
    <w:p w14:paraId="19E7E38E" w14:textId="570EF8C4" w:rsidR="00BF1D86" w:rsidRDefault="00BF1D86" w:rsidP="009A016C">
      <w:pPr>
        <w:pStyle w:val="ListParagraph"/>
        <w:ind w:left="792"/>
        <w:rPr>
          <w:lang w:val="en"/>
        </w:rPr>
      </w:pPr>
      <w:r>
        <w:rPr>
          <w:lang w:val="en"/>
        </w:rPr>
        <w:t xml:space="preserve">A </w:t>
      </w:r>
      <w:r w:rsidR="003D3F8F" w:rsidRPr="003D3F8F">
        <w:rPr>
          <w:b/>
          <w:lang w:val="en"/>
        </w:rPr>
        <w:t>T</w:t>
      </w:r>
      <w:r w:rsidRPr="003D3F8F">
        <w:rPr>
          <w:b/>
          <w:lang w:val="en"/>
        </w:rPr>
        <w:t>okenizer</w:t>
      </w:r>
      <w:r>
        <w:rPr>
          <w:lang w:val="en"/>
        </w:rPr>
        <w:t xml:space="preserve"> module will parse the script and will return the necessary tokens that are required by the interpreter. Based on</w:t>
      </w:r>
      <w:r w:rsidR="004A03A4">
        <w:rPr>
          <w:lang w:val="en"/>
        </w:rPr>
        <w:t xml:space="preserve"> Section 2: Example Script, </w:t>
      </w:r>
      <w:r>
        <w:rPr>
          <w:lang w:val="en"/>
        </w:rPr>
        <w:t>the tokens are as follows.</w:t>
      </w:r>
    </w:p>
    <w:p w14:paraId="322217D5" w14:textId="77777777" w:rsidR="00BF1D86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 w:rsidRPr="00A86E5A">
        <w:rPr>
          <w:rFonts w:ascii="Courier New" w:hAnsi="Courier New" w:cs="Courier New"/>
          <w:sz w:val="16"/>
          <w:szCs w:val="16"/>
        </w:rPr>
        <w:t xml:space="preserve">print </w:t>
      </w:r>
    </w:p>
    <w:p w14:paraId="163B7C10" w14:textId="4B563343" w:rsidR="00BF1D86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 w:rsidRPr="00A86E5A">
        <w:rPr>
          <w:rFonts w:ascii="Courier New" w:hAnsi="Courier New" w:cs="Courier New"/>
          <w:sz w:val="16"/>
          <w:szCs w:val="16"/>
        </w:rPr>
        <w:t>“This script prints hello world 10 times”</w:t>
      </w:r>
    </w:p>
    <w:p w14:paraId="44F96B2E" w14:textId="2F919562" w:rsidR="00CD31E2" w:rsidRDefault="00CD31E2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</w:t>
      </w:r>
    </w:p>
    <w:p w14:paraId="37D59E4D" w14:textId="0A946789" w:rsidR="00BF1D86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for</w:t>
      </w:r>
    </w:p>
    <w:p w14:paraId="7A549981" w14:textId="77777777" w:rsidR="00BF1D86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 w:rsidRPr="00A86E5A">
        <w:rPr>
          <w:rFonts w:ascii="Courier New" w:hAnsi="Courier New" w:cs="Courier New"/>
          <w:sz w:val="16"/>
          <w:szCs w:val="16"/>
        </w:rPr>
        <w:t>(</w:t>
      </w:r>
    </w:p>
    <w:p w14:paraId="6A4645EC" w14:textId="6B2C03A6" w:rsidR="00BF1D86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</w:t>
      </w:r>
    </w:p>
    <w:p w14:paraId="76E45C66" w14:textId="74BA8C7F" w:rsidR="00BF1D86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=</w:t>
      </w:r>
    </w:p>
    <w:p w14:paraId="3C1DDA24" w14:textId="77777777" w:rsidR="00BF1D86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 w:rsidRPr="00A86E5A">
        <w:rPr>
          <w:rFonts w:ascii="Courier New" w:hAnsi="Courier New" w:cs="Courier New"/>
          <w:sz w:val="16"/>
          <w:szCs w:val="16"/>
        </w:rPr>
        <w:t>0</w:t>
      </w:r>
    </w:p>
    <w:p w14:paraId="08C2E06B" w14:textId="7A02752D" w:rsidR="00BF1D86" w:rsidRDefault="00CD31E2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to</w:t>
      </w:r>
      <w:r w:rsidR="00BF1D86" w:rsidRPr="00A86E5A">
        <w:rPr>
          <w:rFonts w:ascii="Courier New" w:hAnsi="Courier New" w:cs="Courier New"/>
          <w:sz w:val="16"/>
          <w:szCs w:val="16"/>
        </w:rPr>
        <w:t xml:space="preserve"> </w:t>
      </w:r>
    </w:p>
    <w:p w14:paraId="64F77852" w14:textId="77777777" w:rsidR="00BF1D86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 w:rsidRPr="00A86E5A">
        <w:rPr>
          <w:rFonts w:ascii="Courier New" w:hAnsi="Courier New" w:cs="Courier New"/>
          <w:sz w:val="16"/>
          <w:szCs w:val="16"/>
        </w:rPr>
        <w:t>10</w:t>
      </w:r>
    </w:p>
    <w:p w14:paraId="0DFF7BBC" w14:textId="77777777" w:rsidR="00BF1D86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 w:rsidRPr="00A86E5A">
        <w:rPr>
          <w:rFonts w:ascii="Courier New" w:hAnsi="Courier New" w:cs="Courier New"/>
          <w:sz w:val="16"/>
          <w:szCs w:val="16"/>
        </w:rPr>
        <w:t xml:space="preserve">) </w:t>
      </w:r>
    </w:p>
    <w:p w14:paraId="4E4E18FB" w14:textId="1D3A8A5B" w:rsidR="00BF1D86" w:rsidRPr="00A86E5A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 w:rsidRPr="00A86E5A">
        <w:rPr>
          <w:rFonts w:ascii="Courier New" w:hAnsi="Courier New" w:cs="Courier New"/>
          <w:sz w:val="16"/>
          <w:szCs w:val="16"/>
        </w:rPr>
        <w:t>{</w:t>
      </w:r>
    </w:p>
    <w:p w14:paraId="0E70FEB4" w14:textId="30FD08D7" w:rsidR="00BF1D86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</w:t>
      </w:r>
    </w:p>
    <w:p w14:paraId="25214774" w14:textId="7F1CA9FD" w:rsidR="00BF1D86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 w:rsidRPr="00A86E5A">
        <w:rPr>
          <w:rFonts w:ascii="Courier New" w:hAnsi="Courier New" w:cs="Courier New"/>
          <w:sz w:val="16"/>
          <w:szCs w:val="16"/>
        </w:rPr>
        <w:t>“Hello world!”</w:t>
      </w:r>
    </w:p>
    <w:p w14:paraId="09B24381" w14:textId="16D45141" w:rsidR="00CD31E2" w:rsidRPr="00A86E5A" w:rsidRDefault="00CD31E2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</w:t>
      </w:r>
    </w:p>
    <w:p w14:paraId="4BDBE788" w14:textId="7648F72B" w:rsidR="00BF1D86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  <w:r w:rsidRPr="00A86E5A">
        <w:rPr>
          <w:rFonts w:ascii="Courier New" w:hAnsi="Courier New" w:cs="Courier New"/>
          <w:sz w:val="16"/>
          <w:szCs w:val="16"/>
        </w:rPr>
        <w:t>}</w:t>
      </w:r>
    </w:p>
    <w:p w14:paraId="6D7BED32" w14:textId="77777777" w:rsidR="00BF1D86" w:rsidRDefault="00BF1D86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</w:p>
    <w:p w14:paraId="2F7D64BB" w14:textId="3D66F1DF" w:rsidR="007B51BB" w:rsidRDefault="007B51BB" w:rsidP="007B51BB">
      <w:pPr>
        <w:spacing w:line="240" w:lineRule="auto"/>
        <w:ind w:firstLine="720"/>
        <w:contextualSpacing/>
        <w:rPr>
          <w:lang w:val="en"/>
        </w:rPr>
      </w:pPr>
      <w:r>
        <w:rPr>
          <w:lang w:val="en"/>
        </w:rPr>
        <w:t xml:space="preserve">Tokenizer module will contain a </w:t>
      </w:r>
      <w:proofErr w:type="spellStart"/>
      <w:proofErr w:type="gramStart"/>
      <w:r w:rsidRPr="007B51BB">
        <w:rPr>
          <w:b/>
          <w:lang w:val="en"/>
        </w:rPr>
        <w:t>getToken</w:t>
      </w:r>
      <w:proofErr w:type="spellEnd"/>
      <w:r w:rsidRPr="007B51BB">
        <w:rPr>
          <w:b/>
          <w:lang w:val="en"/>
        </w:rPr>
        <w:t>(</w:t>
      </w:r>
      <w:proofErr w:type="gramEnd"/>
      <w:r w:rsidRPr="007B51BB">
        <w:rPr>
          <w:b/>
          <w:lang w:val="en"/>
        </w:rPr>
        <w:t>)</w:t>
      </w:r>
      <w:r>
        <w:rPr>
          <w:lang w:val="en"/>
        </w:rPr>
        <w:t xml:space="preserve"> function to break the script in to tokens as described above.</w:t>
      </w:r>
    </w:p>
    <w:p w14:paraId="469ED572" w14:textId="77777777" w:rsidR="007B51BB" w:rsidRDefault="007B51BB" w:rsidP="007B51BB">
      <w:pPr>
        <w:spacing w:line="240" w:lineRule="auto"/>
        <w:ind w:left="720"/>
        <w:contextualSpacing/>
        <w:rPr>
          <w:lang w:val="en"/>
        </w:rPr>
      </w:pPr>
    </w:p>
    <w:p w14:paraId="3159DCDE" w14:textId="10206A68" w:rsidR="007B51BB" w:rsidRDefault="007B51BB" w:rsidP="007B51BB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>
        <w:rPr>
          <w:lang w:val="en"/>
        </w:rPr>
        <w:t xml:space="preserve">The moment we have extracted the token via </w:t>
      </w:r>
      <w:proofErr w:type="spellStart"/>
      <w:r w:rsidRPr="007B51BB">
        <w:rPr>
          <w:b/>
          <w:lang w:val="en"/>
        </w:rPr>
        <w:t>getToken</w:t>
      </w:r>
      <w:proofErr w:type="spellEnd"/>
      <w:r w:rsidRPr="007B51BB">
        <w:rPr>
          <w:b/>
          <w:lang w:val="en"/>
        </w:rPr>
        <w:t>()</w:t>
      </w:r>
      <w:r>
        <w:rPr>
          <w:lang w:val="en"/>
        </w:rPr>
        <w:t xml:space="preserve"> function, that token will be removed in the source script but there are cases that we need to extract the token just for purpose of checking the next </w:t>
      </w:r>
      <w:r>
        <w:rPr>
          <w:lang w:val="en"/>
        </w:rPr>
        <w:lastRenderedPageBreak/>
        <w:t xml:space="preserve">token for some logic and then put it back to the source script. In order to achieve this we need to create another function called </w:t>
      </w:r>
      <w:proofErr w:type="spellStart"/>
      <w:proofErr w:type="gramStart"/>
      <w:r w:rsidRPr="007B51BB">
        <w:rPr>
          <w:b/>
          <w:lang w:val="en"/>
        </w:rPr>
        <w:t>putbackToken</w:t>
      </w:r>
      <w:proofErr w:type="spellEnd"/>
      <w:r w:rsidRPr="007B51BB">
        <w:rPr>
          <w:b/>
          <w:lang w:val="en"/>
        </w:rPr>
        <w:t>(</w:t>
      </w:r>
      <w:proofErr w:type="gramEnd"/>
      <w:r w:rsidRPr="007B51BB">
        <w:rPr>
          <w:b/>
          <w:lang w:val="en"/>
        </w:rPr>
        <w:t>).</w:t>
      </w:r>
    </w:p>
    <w:p w14:paraId="00BD6E0D" w14:textId="77777777" w:rsidR="007B51BB" w:rsidRDefault="007B51BB" w:rsidP="00BF1D86">
      <w:pPr>
        <w:spacing w:line="240" w:lineRule="auto"/>
        <w:ind w:left="792"/>
        <w:contextualSpacing/>
        <w:rPr>
          <w:rFonts w:ascii="Courier New" w:hAnsi="Courier New" w:cs="Courier New"/>
          <w:sz w:val="16"/>
          <w:szCs w:val="16"/>
        </w:rPr>
      </w:pPr>
    </w:p>
    <w:p w14:paraId="35B200EA" w14:textId="77777777" w:rsidR="007B51BB" w:rsidRDefault="007B51BB" w:rsidP="007B51BB">
      <w:pPr>
        <w:spacing w:line="240" w:lineRule="auto"/>
        <w:contextualSpacing/>
        <w:rPr>
          <w:lang w:val="en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lang w:val="en"/>
        </w:rPr>
        <w:t>In order to properly manage the token we need to classify according to its type such as the following.</w:t>
      </w:r>
    </w:p>
    <w:p w14:paraId="06C3EDC7" w14:textId="78EBFC4F" w:rsidR="007B51BB" w:rsidRPr="008A13D8" w:rsidRDefault="008A13D8" w:rsidP="00BE785D">
      <w:pPr>
        <w:spacing w:line="240" w:lineRule="auto"/>
        <w:ind w:left="720"/>
        <w:contextualSpacing/>
        <w:rPr>
          <w:sz w:val="20"/>
          <w:szCs w:val="20"/>
          <w:lang w:val="en"/>
        </w:rPr>
      </w:pPr>
      <w:r>
        <w:rPr>
          <w:lang w:val="en"/>
        </w:rPr>
        <w:t xml:space="preserve">              </w:t>
      </w:r>
      <w:proofErr w:type="spellStart"/>
      <w:r w:rsidR="007B51BB" w:rsidRPr="008A13D8">
        <w:rPr>
          <w:sz w:val="20"/>
          <w:szCs w:val="20"/>
          <w:lang w:val="en"/>
        </w:rPr>
        <w:t>Delimeter</w:t>
      </w:r>
      <w:proofErr w:type="spellEnd"/>
      <w:r w:rsidR="007B51BB" w:rsidRPr="008A13D8">
        <w:rPr>
          <w:sz w:val="20"/>
          <w:szCs w:val="20"/>
          <w:lang w:val="en"/>
        </w:rPr>
        <w:t xml:space="preserve">  </w:t>
      </w:r>
      <w:r w:rsidR="007B51BB" w:rsidRPr="008A13D8">
        <w:rPr>
          <w:sz w:val="20"/>
          <w:szCs w:val="20"/>
          <w:lang w:val="en"/>
        </w:rPr>
        <w:sym w:font="Wingdings" w:char="F0E0"/>
      </w:r>
      <w:r w:rsidR="007B51BB" w:rsidRPr="008A13D8">
        <w:rPr>
          <w:sz w:val="20"/>
          <w:szCs w:val="20"/>
          <w:lang w:val="en"/>
        </w:rPr>
        <w:t xml:space="preserve"> */+-</w:t>
      </w:r>
      <w:proofErr w:type="gramStart"/>
      <w:r w:rsidR="007B51BB" w:rsidRPr="008A13D8">
        <w:rPr>
          <w:sz w:val="20"/>
          <w:szCs w:val="20"/>
          <w:lang w:val="en"/>
        </w:rPr>
        <w:t>=;,</w:t>
      </w:r>
      <w:proofErr w:type="gramEnd"/>
      <w:r w:rsidR="007B51BB" w:rsidRPr="008A13D8">
        <w:rPr>
          <w:sz w:val="20"/>
          <w:szCs w:val="20"/>
          <w:lang w:val="en"/>
        </w:rPr>
        <w:t>(){}</w:t>
      </w:r>
    </w:p>
    <w:p w14:paraId="5AA5C632" w14:textId="6AF93EF8" w:rsidR="007B51BB" w:rsidRPr="008A13D8" w:rsidRDefault="007B51BB" w:rsidP="008A13D8">
      <w:pPr>
        <w:spacing w:line="240" w:lineRule="auto"/>
        <w:ind w:left="720" w:firstLine="720"/>
        <w:contextualSpacing/>
        <w:rPr>
          <w:sz w:val="20"/>
          <w:szCs w:val="20"/>
          <w:lang w:val="en"/>
        </w:rPr>
      </w:pPr>
      <w:r w:rsidRPr="008A13D8">
        <w:rPr>
          <w:sz w:val="20"/>
          <w:szCs w:val="20"/>
          <w:lang w:val="en"/>
        </w:rPr>
        <w:t xml:space="preserve">Number </w:t>
      </w:r>
      <w:r w:rsidRPr="008A13D8">
        <w:rPr>
          <w:sz w:val="20"/>
          <w:szCs w:val="20"/>
          <w:lang w:val="en"/>
        </w:rPr>
        <w:sym w:font="Wingdings" w:char="F0E0"/>
      </w:r>
      <w:r w:rsidRPr="008A13D8">
        <w:rPr>
          <w:sz w:val="20"/>
          <w:szCs w:val="20"/>
          <w:lang w:val="en"/>
        </w:rPr>
        <w:t xml:space="preserve"> 0-9</w:t>
      </w:r>
    </w:p>
    <w:p w14:paraId="6102955B" w14:textId="77777777" w:rsidR="003F29DA" w:rsidRPr="008A13D8" w:rsidRDefault="007B51BB" w:rsidP="00BE785D">
      <w:pPr>
        <w:spacing w:line="240" w:lineRule="auto"/>
        <w:ind w:left="720"/>
        <w:contextualSpacing/>
        <w:rPr>
          <w:sz w:val="20"/>
          <w:szCs w:val="20"/>
          <w:lang w:val="en"/>
        </w:rPr>
      </w:pPr>
      <w:r w:rsidRPr="008A13D8">
        <w:rPr>
          <w:sz w:val="20"/>
          <w:szCs w:val="20"/>
          <w:lang w:val="en"/>
        </w:rPr>
        <w:tab/>
      </w:r>
      <w:r w:rsidR="003F29DA" w:rsidRPr="008A13D8">
        <w:rPr>
          <w:sz w:val="20"/>
          <w:szCs w:val="20"/>
          <w:lang w:val="en"/>
        </w:rPr>
        <w:t xml:space="preserve">PRINT </w:t>
      </w:r>
      <w:r w:rsidR="003F29DA" w:rsidRPr="008A13D8">
        <w:rPr>
          <w:sz w:val="20"/>
          <w:szCs w:val="20"/>
          <w:lang w:val="en"/>
        </w:rPr>
        <w:sym w:font="Wingdings" w:char="F0E0"/>
      </w:r>
      <w:r w:rsidR="003F29DA" w:rsidRPr="008A13D8">
        <w:rPr>
          <w:sz w:val="20"/>
          <w:szCs w:val="20"/>
          <w:lang w:val="en"/>
        </w:rPr>
        <w:t xml:space="preserve"> </w:t>
      </w:r>
      <w:proofErr w:type="spellStart"/>
      <w:r w:rsidR="003F29DA" w:rsidRPr="008A13D8">
        <w:rPr>
          <w:sz w:val="20"/>
          <w:szCs w:val="20"/>
          <w:lang w:val="en"/>
        </w:rPr>
        <w:t>print</w:t>
      </w:r>
      <w:proofErr w:type="spellEnd"/>
      <w:r w:rsidR="003F29DA" w:rsidRPr="008A13D8">
        <w:rPr>
          <w:sz w:val="20"/>
          <w:szCs w:val="20"/>
          <w:lang w:val="en"/>
        </w:rPr>
        <w:t xml:space="preserve"> function</w:t>
      </w:r>
    </w:p>
    <w:p w14:paraId="5DF574D9" w14:textId="72C21359" w:rsidR="00BE785D" w:rsidRPr="008A13D8" w:rsidRDefault="003F29DA" w:rsidP="00BE785D">
      <w:pPr>
        <w:spacing w:line="240" w:lineRule="auto"/>
        <w:ind w:left="720"/>
        <w:contextualSpacing/>
        <w:rPr>
          <w:sz w:val="20"/>
          <w:szCs w:val="20"/>
          <w:lang w:val="en"/>
        </w:rPr>
      </w:pPr>
      <w:r w:rsidRPr="008A13D8">
        <w:rPr>
          <w:sz w:val="20"/>
          <w:szCs w:val="20"/>
          <w:lang w:val="en"/>
        </w:rPr>
        <w:tab/>
        <w:t xml:space="preserve">FOR </w:t>
      </w:r>
      <w:r w:rsidRPr="008A13D8">
        <w:rPr>
          <w:sz w:val="20"/>
          <w:szCs w:val="20"/>
          <w:lang w:val="en"/>
        </w:rPr>
        <w:sym w:font="Wingdings" w:char="F0E0"/>
      </w:r>
      <w:r w:rsidRPr="008A13D8">
        <w:rPr>
          <w:sz w:val="20"/>
          <w:szCs w:val="20"/>
          <w:lang w:val="en"/>
        </w:rPr>
        <w:t xml:space="preserve"> </w:t>
      </w:r>
      <w:proofErr w:type="spellStart"/>
      <w:r w:rsidRPr="008A13D8">
        <w:rPr>
          <w:sz w:val="20"/>
          <w:szCs w:val="20"/>
          <w:lang w:val="en"/>
        </w:rPr>
        <w:t>for</w:t>
      </w:r>
      <w:proofErr w:type="spellEnd"/>
      <w:r w:rsidRPr="008A13D8">
        <w:rPr>
          <w:sz w:val="20"/>
          <w:szCs w:val="20"/>
          <w:lang w:val="en"/>
        </w:rPr>
        <w:t xml:space="preserve"> function</w:t>
      </w:r>
    </w:p>
    <w:p w14:paraId="50734F9D" w14:textId="76F1B10B" w:rsidR="003F29DA" w:rsidRPr="008A13D8" w:rsidRDefault="003F29DA" w:rsidP="00BE785D">
      <w:pPr>
        <w:spacing w:line="240" w:lineRule="auto"/>
        <w:ind w:left="720"/>
        <w:contextualSpacing/>
        <w:rPr>
          <w:sz w:val="20"/>
          <w:szCs w:val="20"/>
          <w:lang w:val="en"/>
        </w:rPr>
      </w:pPr>
      <w:r w:rsidRPr="008A13D8">
        <w:rPr>
          <w:sz w:val="20"/>
          <w:szCs w:val="20"/>
          <w:lang w:val="en"/>
        </w:rPr>
        <w:t xml:space="preserve">               </w:t>
      </w:r>
      <w:r w:rsidR="008A13D8">
        <w:rPr>
          <w:sz w:val="20"/>
          <w:szCs w:val="20"/>
          <w:lang w:val="en"/>
        </w:rPr>
        <w:t xml:space="preserve"> </w:t>
      </w:r>
      <w:r w:rsidRPr="008A13D8">
        <w:rPr>
          <w:sz w:val="20"/>
          <w:szCs w:val="20"/>
          <w:lang w:val="en"/>
        </w:rPr>
        <w:t xml:space="preserve">IF </w:t>
      </w:r>
      <w:r w:rsidRPr="008A13D8">
        <w:rPr>
          <w:sz w:val="20"/>
          <w:szCs w:val="20"/>
          <w:lang w:val="en"/>
        </w:rPr>
        <w:sym w:font="Wingdings" w:char="F0E0"/>
      </w:r>
      <w:r w:rsidRPr="008A13D8">
        <w:rPr>
          <w:sz w:val="20"/>
          <w:szCs w:val="20"/>
          <w:lang w:val="en"/>
        </w:rPr>
        <w:t xml:space="preserve"> </w:t>
      </w:r>
      <w:proofErr w:type="spellStart"/>
      <w:r w:rsidRPr="008A13D8">
        <w:rPr>
          <w:sz w:val="20"/>
          <w:szCs w:val="20"/>
          <w:lang w:val="en"/>
        </w:rPr>
        <w:t>if</w:t>
      </w:r>
      <w:proofErr w:type="spellEnd"/>
      <w:r w:rsidRPr="008A13D8">
        <w:rPr>
          <w:sz w:val="20"/>
          <w:szCs w:val="20"/>
          <w:lang w:val="en"/>
        </w:rPr>
        <w:t xml:space="preserve"> function</w:t>
      </w:r>
    </w:p>
    <w:p w14:paraId="6BFCF603" w14:textId="3121E410" w:rsidR="003F29DA" w:rsidRPr="008A13D8" w:rsidRDefault="003F29DA" w:rsidP="00BE785D">
      <w:pPr>
        <w:spacing w:line="240" w:lineRule="auto"/>
        <w:ind w:left="720"/>
        <w:contextualSpacing/>
        <w:rPr>
          <w:sz w:val="20"/>
          <w:szCs w:val="20"/>
          <w:lang w:val="en"/>
        </w:rPr>
      </w:pPr>
      <w:r w:rsidRPr="008A13D8">
        <w:rPr>
          <w:sz w:val="20"/>
          <w:szCs w:val="20"/>
          <w:lang w:val="en"/>
        </w:rPr>
        <w:t xml:space="preserve">               </w:t>
      </w:r>
      <w:r w:rsidR="008A13D8">
        <w:rPr>
          <w:sz w:val="20"/>
          <w:szCs w:val="20"/>
          <w:lang w:val="en"/>
        </w:rPr>
        <w:t xml:space="preserve"> </w:t>
      </w:r>
      <w:r w:rsidRPr="008A13D8">
        <w:rPr>
          <w:sz w:val="20"/>
          <w:szCs w:val="20"/>
          <w:lang w:val="en"/>
        </w:rPr>
        <w:t xml:space="preserve">VARIABLE </w:t>
      </w:r>
      <w:r w:rsidRPr="008A13D8">
        <w:rPr>
          <w:sz w:val="20"/>
          <w:szCs w:val="20"/>
          <w:lang w:val="en"/>
        </w:rPr>
        <w:sym w:font="Wingdings" w:char="F0E0"/>
      </w:r>
      <w:r w:rsidRPr="008A13D8">
        <w:rPr>
          <w:sz w:val="20"/>
          <w:szCs w:val="20"/>
          <w:lang w:val="en"/>
        </w:rPr>
        <w:t xml:space="preserve"> for variables [A-</w:t>
      </w:r>
      <w:proofErr w:type="spellStart"/>
      <w:r w:rsidRPr="008A13D8">
        <w:rPr>
          <w:sz w:val="20"/>
          <w:szCs w:val="20"/>
          <w:lang w:val="en"/>
        </w:rPr>
        <w:t>Za</w:t>
      </w:r>
      <w:proofErr w:type="spellEnd"/>
      <w:r w:rsidRPr="008A13D8">
        <w:rPr>
          <w:sz w:val="20"/>
          <w:szCs w:val="20"/>
          <w:lang w:val="en"/>
        </w:rPr>
        <w:t>-z] (case insensitive).</w:t>
      </w:r>
    </w:p>
    <w:p w14:paraId="4647859C" w14:textId="5D9C49F0" w:rsidR="00BF1D86" w:rsidRPr="00A86E5A" w:rsidRDefault="00BE785D" w:rsidP="007B51BB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>
        <w:rPr>
          <w:lang w:val="en"/>
        </w:rPr>
        <w:tab/>
        <w:t xml:space="preserve">We can achieve this be creating another function called </w:t>
      </w:r>
      <w:proofErr w:type="spellStart"/>
      <w:proofErr w:type="gramStart"/>
      <w:r w:rsidRPr="00BE785D">
        <w:rPr>
          <w:b/>
          <w:lang w:val="en"/>
        </w:rPr>
        <w:t>getTokenType</w:t>
      </w:r>
      <w:proofErr w:type="spellEnd"/>
      <w:r w:rsidRPr="00BE785D">
        <w:rPr>
          <w:b/>
          <w:lang w:val="en"/>
        </w:rPr>
        <w:t>(</w:t>
      </w:r>
      <w:proofErr w:type="gramEnd"/>
      <w:r w:rsidRPr="00BE785D">
        <w:rPr>
          <w:b/>
          <w:lang w:val="en"/>
        </w:rPr>
        <w:t>)</w:t>
      </w:r>
      <w:r w:rsidRPr="00BE785D">
        <w:rPr>
          <w:lang w:val="en"/>
        </w:rPr>
        <w:t>.</w:t>
      </w:r>
    </w:p>
    <w:p w14:paraId="33AE44ED" w14:textId="5E80F443" w:rsidR="00BF1D86" w:rsidRDefault="007B51BB" w:rsidP="009A016C">
      <w:pPr>
        <w:pStyle w:val="ListParagraph"/>
        <w:ind w:left="792"/>
        <w:rPr>
          <w:lang w:val="en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14279C7D" wp14:editId="16E0B8C9">
                <wp:simplePos x="0" y="0"/>
                <wp:positionH relativeFrom="column">
                  <wp:posOffset>1562100</wp:posOffset>
                </wp:positionH>
                <wp:positionV relativeFrom="paragraph">
                  <wp:posOffset>58738</wp:posOffset>
                </wp:positionV>
                <wp:extent cx="2576513" cy="803275"/>
                <wp:effectExtent l="0" t="0" r="14605" b="158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6513" cy="803275"/>
                          <a:chOff x="0" y="0"/>
                          <a:chExt cx="2576513" cy="803275"/>
                        </a:xfrm>
                      </wpg:grpSpPr>
                      <wps:wsp>
                        <wps:cNvPr id="32" name="Rounded Rectangle 32"/>
                        <wps:cNvSpPr/>
                        <wps:spPr>
                          <a:xfrm>
                            <a:off x="838200" y="0"/>
                            <a:ext cx="831850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4ECDF" w14:textId="77777777" w:rsidR="00BF1D86" w:rsidRPr="00623E4E" w:rsidRDefault="00BF1D86" w:rsidP="00BF1D86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623E4E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Tokenizer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ounded Rectangle 36"/>
                        <wps:cNvSpPr/>
                        <wps:spPr>
                          <a:xfrm>
                            <a:off x="890588" y="519112"/>
                            <a:ext cx="728662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A2F85" w14:textId="10630283" w:rsidR="00BF1D86" w:rsidRPr="00623E4E" w:rsidRDefault="007C0EB0" w:rsidP="00BF1D86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putback</w:t>
                              </w:r>
                              <w:r w:rsidR="00BF1D86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Token</w:t>
                              </w:r>
                              <w:proofErr w:type="spellEnd"/>
                              <w:r w:rsidR="00BF1D86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0" y="523875"/>
                            <a:ext cx="642938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2E3B8" w14:textId="77777777" w:rsidR="007C0EB0" w:rsidRPr="00623E4E" w:rsidRDefault="007C0EB0" w:rsidP="007C0EB0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getToken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1795463" y="523875"/>
                            <a:ext cx="781050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458521" w14:textId="4D7ABD9B" w:rsidR="007C0EB0" w:rsidRPr="00623E4E" w:rsidRDefault="007C0EB0" w:rsidP="007C0EB0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getTokenType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H="1">
                            <a:off x="623888" y="285750"/>
                            <a:ext cx="514350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457325" y="285750"/>
                            <a:ext cx="361950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279C7D" id="Group 12" o:spid="_x0000_s1040" style="position:absolute;left:0;text-align:left;margin-left:123pt;margin-top:4.65pt;width:202.9pt;height:63.25pt;z-index:251810816" coordsize="25765,8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">
                <v:roundrect id="Rounded Rectangle 32" o:spid="_x0000_s1041" style="position:absolute;left:8382;width:8318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36ysUA&#10;AADbAAAADwAAAGRycy9kb3ducmV2LnhtbESPQWsCMRSE70L/Q3gFb5p1haJbo0hLoQWRagva22Pz&#10;TFY3L8sm1a2/vikUPA4z8w0zW3SuFmdqQ+VZwWiYgSAuva7YKPj8eBlMQISIrLH2TAp+KMBifteb&#10;YaH9hTd03kYjEoRDgQpsjE0hZSgtOQxD3xAn7+BbhzHJ1kjd4iXBXS3zLHuQDitOCxYberJUnrbf&#10;ToG+arNbvU2+3k/79bM9xmDy6Uqp/n23fAQRqYu38H/7VSsY5/D3Jf0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nfrKxQAAANsAAAAPAAAAAAAAAAAAAAAAAJgCAABkcnMv&#10;ZG93bnJldi54bWxQSwUGAAAAAAQABAD1AAAAigMAAAAA&#10;" filled="f" strokecolor="#243f60 [1604]" strokeweight=".25pt">
                  <v:textbox>
                    <w:txbxContent>
                      <w:p w14:paraId="7A84ECDF" w14:textId="77777777" w:rsidR="00BF1D86" w:rsidRPr="00623E4E" w:rsidRDefault="00BF1D86" w:rsidP="00BF1D86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623E4E">
                          <w:rPr>
                            <w:color w:val="000000" w:themeColor="text1"/>
                            <w:sz w:val="14"/>
                            <w:szCs w:val="14"/>
                          </w:rPr>
                          <w:t>Tokenizer</w:t>
                        </w:r>
                      </w:p>
                    </w:txbxContent>
                  </v:textbox>
                </v:roundrect>
                <v:roundrect id="Rounded Rectangle 36" o:spid="_x0000_s1042" style="position:absolute;left:8905;top:5191;width:7287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b8ycUA&#10;AADbAAAADwAAAGRycy9kb3ducmV2LnhtbESPQWsCMRSE74L/IbxCb5qtgtjVKMVSsCCiVtDeHpvX&#10;ZOvmZdmkuvXXNwXB4zAz3zDTeesqcaYmlJ4VPPUzEMSF1yUbBfuPt94YRIjIGivPpOCXAsxn3c4U&#10;c+0vvKXzLhqRIBxyVGBjrHMpQ2HJYej7mjh5X75xGJNsjNQNXhLcVXKQZSPpsOS0YLGmhaXitPtx&#10;CvRVm8Pqffy5OR3Xr/Y7BjN4Xin1+NC+TEBEauM9fGsvtYLhCP6/p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vzJxQAAANsAAAAPAAAAAAAAAAAAAAAAAJgCAABkcnMv&#10;ZG93bnJldi54bWxQSwUGAAAAAAQABAD1AAAAigMAAAAA&#10;" filled="f" strokecolor="#243f60 [1604]" strokeweight=".25pt">
                  <v:textbox>
                    <w:txbxContent>
                      <w:p w14:paraId="6C8A2F85" w14:textId="10630283" w:rsidR="00BF1D86" w:rsidRPr="00623E4E" w:rsidRDefault="007C0EB0" w:rsidP="00BF1D86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putback</w:t>
                        </w:r>
                        <w:r w:rsidR="00BF1D86">
                          <w:rPr>
                            <w:color w:val="000000" w:themeColor="text1"/>
                            <w:sz w:val="14"/>
                            <w:szCs w:val="14"/>
                          </w:rPr>
                          <w:t>Token</w:t>
                        </w:r>
                        <w:proofErr w:type="spellEnd"/>
                        <w:r w:rsidR="00BF1D86">
                          <w:rPr>
                            <w:color w:val="000000" w:themeColor="text1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roundrect id="Rounded Rectangle 8" o:spid="_x0000_s1043" style="position:absolute;top:5238;width:6429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NWsEA&#10;AADaAAAADwAAAGRycy9kb3ducmV2LnhtbERPTWsCMRC9F/wPYQrearYeiq5GEUWwINLagnobNmOy&#10;upksm6hrf31zEDw+3vd42rpKXKkJpWcF770MBHHhdclGwe/P8m0AIkRkjZVnUnCnANNJ52WMufY3&#10;/qbrNhqRQjjkqMDGWOdShsKSw9DzNXHijr5xGBNsjNQN3lK4q2Q/yz6kw5JTg8Wa5paK8/biFOg/&#10;bXbrz8Hh67zfLOwpBtMfrpXqvrazEYhIbXyKH+6VVpC2pivpBsjJ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bzVrBAAAA2gAAAA8AAAAAAAAAAAAAAAAAmAIAAGRycy9kb3du&#10;cmV2LnhtbFBLBQYAAAAABAAEAPUAAACGAwAAAAA=&#10;" filled="f" strokecolor="#243f60 [1604]" strokeweight=".25pt">
                  <v:textbox>
                    <w:txbxContent>
                      <w:p w14:paraId="58B2E3B8" w14:textId="77777777" w:rsidR="007C0EB0" w:rsidRPr="00623E4E" w:rsidRDefault="007C0EB0" w:rsidP="007C0EB0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getToken</w:t>
                        </w:r>
                        <w:proofErr w:type="spellEnd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roundrect id="Rounded Rectangle 9" o:spid="_x0000_s1044" style="position:absolute;left:17954;top:5238;width:7811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dowcQA&#10;AADaAAAADwAAAGRycy9kb3ducmV2LnhtbESPQWsCMRSE70L/Q3gFb5qtB9HVKKUiKEixWqjeHptn&#10;snXzsmxS3fbXN4LgcZiZb5jpvHWVuFATSs8KXvoZCOLC65KNgs/9sjcCESKyxsozKfilAPPZU2eK&#10;ufZX/qDLLhqRIBxyVGBjrHMpQ2HJYej7mjh5J984jEk2RuoGrwnuKjnIsqF0WHJasFjTm6XivPtx&#10;CvSfNl+b9ei4PR/eF/Y7BjMYb5TqPrevExCR2vgI39srrWAMtyvpBsj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XaMHEAAAA2gAAAA8AAAAAAAAAAAAAAAAAmAIAAGRycy9k&#10;b3ducmV2LnhtbFBLBQYAAAAABAAEAPUAAACJAwAAAAA=&#10;" filled="f" strokecolor="#243f60 [1604]" strokeweight=".25pt">
                  <v:textbox>
                    <w:txbxContent>
                      <w:p w14:paraId="5E458521" w14:textId="4D7ABD9B" w:rsidR="007C0EB0" w:rsidRPr="00623E4E" w:rsidRDefault="007C0EB0" w:rsidP="007C0EB0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getToken</w:t>
                        </w: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Type</w:t>
                        </w:r>
                        <w:proofErr w:type="spellEnd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shape id="Straight Arrow Connector 10" o:spid="_x0000_s1045" type="#_x0000_t32" style="position:absolute;left:6238;top:2857;width:5144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48hMQAAADbAAAADwAAAGRycy9kb3ducmV2LnhtbESPQU/DMAyF70j8h8hI3FgK0zpUlk0I&#10;iQnttnXibBrTVDROSbKt26+fD0jcbL3n9z4vVqPv1ZFi6gIbeJwUoIibYDtuDezr94dnUCkjW+wD&#10;k4EzJVgtb28WWNlw4i0dd7lVEsKpQgMu56HSOjWOPKZJGIhF+w7RY5Y1ttpGPEm47/VTUZTaY8fS&#10;4HCgN0fNz+7gDXzVv3bmytpu4jSU5fnyOd8c1sbc342vL6Ayjfnf/Hf9YQVf6OUXGUA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LjyExAAAANsAAAAPAAAAAAAAAAAA&#10;AAAAAKECAABkcnMvZG93bnJldi54bWxQSwUGAAAAAAQABAD5AAAAkgMAAAAA&#10;" strokecolor="#4579b8 [3044]">
                  <v:stroke endarrow="block"/>
                </v:shape>
                <v:shape id="Straight Arrow Connector 11" o:spid="_x0000_s1046" type="#_x0000_t32" style="position:absolute;left:14573;top:2857;width:3619;height:2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UnZsEAAADbAAAADwAAAGRycy9kb3ducmV2LnhtbERPS4vCMBC+C/sfwix4EU11fSzVKIsg&#10;Pi++YI9DM7Zlm0lponb/vREEb/PxPWcyq00hblS53LKCbicCQZxYnXOq4HRctL9BOI+ssbBMCv7J&#10;wWz60ZhgrO2d93Q7+FSEEHYxKsi8L2MpXZKRQdexJXHgLrYy6AOsUqkrvIdwU8heFA2lwZxDQ4Yl&#10;zTNK/g5Xo2D+NdqcW+v+cog79lvurdaDza9Szc/6ZwzCU+3f4pd7pcP8Ljx/C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SdmwQAAANsAAAAPAAAAAAAAAAAAAAAA&#10;AKECAABkcnMvZG93bnJldi54bWxQSwUGAAAAAAQABAD5AAAAjwMAAAAA&#10;" strokecolor="#4579b8 [3044]">
                  <v:stroke endarrow="block"/>
                </v:shape>
              </v:group>
            </w:pict>
          </mc:Fallback>
        </mc:AlternateContent>
      </w:r>
    </w:p>
    <w:p w14:paraId="26258E4F" w14:textId="1B9794FF" w:rsidR="009A016C" w:rsidRPr="009A4B64" w:rsidRDefault="007C0EB0" w:rsidP="009A016C">
      <w:pPr>
        <w:pStyle w:val="ListParagraph"/>
        <w:ind w:left="792"/>
        <w:rPr>
          <w:lang w:val="e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452094B" wp14:editId="461DBEA7">
                <wp:simplePos x="0" y="0"/>
                <wp:positionH relativeFrom="column">
                  <wp:posOffset>2814637</wp:posOffset>
                </wp:positionH>
                <wp:positionV relativeFrom="paragraph">
                  <wp:posOffset>146685</wp:posOffset>
                </wp:positionV>
                <wp:extent cx="0" cy="24765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FD759" id="Straight Arrow Connector 38" o:spid="_x0000_s1026" type="#_x0000_t32" style="position:absolute;margin-left:221.6pt;margin-top:11.55pt;width:0;height:19.5pt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Q21A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682E043B" w14:textId="3A768FF5" w:rsidR="00786F5F" w:rsidRDefault="00786F5F" w:rsidP="00786F5F">
      <w:pPr>
        <w:rPr>
          <w:lang w:val="en"/>
        </w:rPr>
      </w:pPr>
    </w:p>
    <w:p w14:paraId="5AEC7846" w14:textId="77777777" w:rsidR="00770B04" w:rsidRDefault="00770B04" w:rsidP="00786F5F">
      <w:pPr>
        <w:rPr>
          <w:lang w:val="en"/>
        </w:rPr>
      </w:pPr>
    </w:p>
    <w:p w14:paraId="5C7841C4" w14:textId="3747BA39" w:rsidR="009A4B64" w:rsidRDefault="003D3F8F" w:rsidP="003D3F8F">
      <w:pPr>
        <w:ind w:left="792"/>
        <w:rPr>
          <w:lang w:val="en"/>
        </w:rPr>
      </w:pPr>
      <w:r>
        <w:rPr>
          <w:lang w:val="en"/>
        </w:rPr>
        <w:t xml:space="preserve">Next is to define the </w:t>
      </w:r>
      <w:proofErr w:type="spellStart"/>
      <w:r w:rsidRPr="00926FF7">
        <w:rPr>
          <w:b/>
          <w:lang w:val="en"/>
        </w:rPr>
        <w:t>ExpressionParser</w:t>
      </w:r>
      <w:proofErr w:type="spellEnd"/>
      <w:r>
        <w:rPr>
          <w:lang w:val="en"/>
        </w:rPr>
        <w:t xml:space="preserve"> module. Let’s look at some example expression so that we can define what are the necessary functions that composed our </w:t>
      </w:r>
      <w:proofErr w:type="spellStart"/>
      <w:r>
        <w:rPr>
          <w:lang w:val="en"/>
        </w:rPr>
        <w:t>ExpressionParser</w:t>
      </w:r>
      <w:proofErr w:type="spellEnd"/>
      <w:r>
        <w:rPr>
          <w:lang w:val="en"/>
        </w:rPr>
        <w:t xml:space="preserve"> module.</w:t>
      </w:r>
    </w:p>
    <w:p w14:paraId="40126064" w14:textId="081F2B0F" w:rsidR="00883D61" w:rsidRDefault="00883D61" w:rsidP="00883D61">
      <w:pPr>
        <w:spacing w:line="240" w:lineRule="auto"/>
        <w:ind w:left="1440"/>
        <w:contextualSpacing/>
        <w:rPr>
          <w:lang w:val="en"/>
        </w:rPr>
      </w:pPr>
      <w:r>
        <w:rPr>
          <w:lang w:val="en"/>
        </w:rPr>
        <w:t>A = 10 + 2 * 3 + 4 / 2</w:t>
      </w:r>
    </w:p>
    <w:p w14:paraId="54F7DD14" w14:textId="77777777" w:rsidR="00883D61" w:rsidRDefault="00883D61" w:rsidP="00883D61">
      <w:pPr>
        <w:spacing w:line="240" w:lineRule="auto"/>
        <w:ind w:left="1440"/>
        <w:contextualSpacing/>
        <w:rPr>
          <w:lang w:val="en"/>
        </w:rPr>
      </w:pPr>
    </w:p>
    <w:p w14:paraId="3D742F0F" w14:textId="6213402C" w:rsidR="00224945" w:rsidRDefault="00883D61" w:rsidP="00883D61">
      <w:pPr>
        <w:spacing w:line="240" w:lineRule="auto"/>
        <w:contextualSpacing/>
        <w:rPr>
          <w:lang w:val="en"/>
        </w:rPr>
      </w:pPr>
      <w:r>
        <w:rPr>
          <w:rFonts w:ascii="Courier New" w:hAnsi="Courier New" w:cs="Courier New"/>
          <w:sz w:val="16"/>
          <w:szCs w:val="16"/>
          <w:lang w:val="en"/>
        </w:rPr>
        <w:tab/>
      </w:r>
      <w:r>
        <w:rPr>
          <w:lang w:val="en"/>
        </w:rPr>
        <w:t>In Mathematics, the definition of an expression is as follows.</w:t>
      </w:r>
    </w:p>
    <w:p w14:paraId="43E9373C" w14:textId="6ACC57A3" w:rsidR="00883D61" w:rsidRDefault="00883D61" w:rsidP="00883D61">
      <w:pPr>
        <w:spacing w:line="240" w:lineRule="auto"/>
        <w:contextualSpacing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</w:r>
      <w:r w:rsidR="00535F50">
        <w:rPr>
          <w:lang w:val="en"/>
        </w:rPr>
        <w:t xml:space="preserve">Expression </w:t>
      </w:r>
      <w:r w:rsidR="00535F50" w:rsidRPr="00535F50">
        <w:rPr>
          <w:lang w:val="en"/>
        </w:rPr>
        <w:sym w:font="Wingdings" w:char="F0E8"/>
      </w:r>
      <w:r>
        <w:rPr>
          <w:lang w:val="en"/>
        </w:rPr>
        <w:t xml:space="preserve"> </w:t>
      </w:r>
      <w:r w:rsidR="00535F50">
        <w:rPr>
          <w:lang w:val="en"/>
        </w:rPr>
        <w:t>Term</w:t>
      </w:r>
      <w:r>
        <w:rPr>
          <w:lang w:val="en"/>
        </w:rPr>
        <w:t>[+</w:t>
      </w:r>
      <w:proofErr w:type="gramStart"/>
      <w:r w:rsidR="00535F50">
        <w:rPr>
          <w:lang w:val="en"/>
        </w:rPr>
        <w:t>T</w:t>
      </w:r>
      <w:r>
        <w:rPr>
          <w:lang w:val="en"/>
        </w:rPr>
        <w:t>erm][</w:t>
      </w:r>
      <w:proofErr w:type="gramEnd"/>
      <w:r w:rsidR="00535F50">
        <w:rPr>
          <w:lang w:val="en"/>
        </w:rPr>
        <w:t xml:space="preserve">-Term]  </w:t>
      </w:r>
    </w:p>
    <w:p w14:paraId="59FA8CC9" w14:textId="3C4B025A" w:rsidR="00535F50" w:rsidRDefault="00535F50" w:rsidP="00883D61">
      <w:pPr>
        <w:spacing w:line="240" w:lineRule="auto"/>
        <w:contextualSpacing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  <w:t xml:space="preserve">Term </w:t>
      </w:r>
      <w:r w:rsidRPr="00535F50">
        <w:rPr>
          <w:lang w:val="en"/>
        </w:rPr>
        <w:sym w:font="Wingdings" w:char="F0E8"/>
      </w:r>
      <w:r>
        <w:rPr>
          <w:lang w:val="en"/>
        </w:rPr>
        <w:t xml:space="preserve"> Factor[*</w:t>
      </w:r>
      <w:proofErr w:type="gramStart"/>
      <w:r>
        <w:rPr>
          <w:lang w:val="en"/>
        </w:rPr>
        <w:t>Factor][</w:t>
      </w:r>
      <w:proofErr w:type="gramEnd"/>
      <w:r>
        <w:rPr>
          <w:lang w:val="en"/>
        </w:rPr>
        <w:t xml:space="preserve">/Factor]  </w:t>
      </w:r>
    </w:p>
    <w:p w14:paraId="4095D5B7" w14:textId="24A60419" w:rsidR="00883D61" w:rsidRDefault="00535F50" w:rsidP="00883D61">
      <w:pPr>
        <w:spacing w:line="240" w:lineRule="auto"/>
        <w:contextualSpacing/>
        <w:rPr>
          <w:lang w:val="en"/>
        </w:rPr>
      </w:pPr>
      <w:r>
        <w:rPr>
          <w:lang w:val="en"/>
        </w:rPr>
        <w:t xml:space="preserve">                             Factor </w:t>
      </w:r>
      <w:r w:rsidRPr="00535F50">
        <w:rPr>
          <w:lang w:val="en"/>
        </w:rPr>
        <w:sym w:font="Wingdings" w:char="F0E8"/>
      </w:r>
      <w:r>
        <w:rPr>
          <w:lang w:val="en"/>
        </w:rPr>
        <w:t xml:space="preserve"> variable, </w:t>
      </w:r>
      <w:proofErr w:type="spellStart"/>
      <w:r>
        <w:rPr>
          <w:lang w:val="en"/>
        </w:rPr>
        <w:t>numer</w:t>
      </w:r>
      <w:proofErr w:type="spellEnd"/>
      <w:r>
        <w:rPr>
          <w:lang w:val="en"/>
        </w:rPr>
        <w:t xml:space="preserve">, Expression </w:t>
      </w:r>
    </w:p>
    <w:p w14:paraId="02A0B855" w14:textId="77777777" w:rsidR="00535F50" w:rsidRDefault="00535F50" w:rsidP="00883D61">
      <w:pPr>
        <w:spacing w:line="240" w:lineRule="auto"/>
        <w:contextualSpacing/>
        <w:rPr>
          <w:lang w:val="en"/>
        </w:rPr>
      </w:pPr>
    </w:p>
    <w:p w14:paraId="37FB0397" w14:textId="23FFAE69" w:rsidR="00535F50" w:rsidRDefault="00535F50" w:rsidP="00883D61">
      <w:pPr>
        <w:spacing w:line="240" w:lineRule="auto"/>
        <w:contextualSpacing/>
        <w:rPr>
          <w:lang w:val="en"/>
        </w:rPr>
      </w:pPr>
      <w:r>
        <w:rPr>
          <w:lang w:val="en"/>
        </w:rPr>
        <w:tab/>
      </w:r>
      <w:r>
        <w:rPr>
          <w:lang w:val="en"/>
        </w:rPr>
        <w:tab/>
        <w:t>Example:</w:t>
      </w:r>
    </w:p>
    <w:p w14:paraId="22D2C026" w14:textId="5B7E6702" w:rsidR="00535F50" w:rsidRDefault="00535F50" w:rsidP="00883D61">
      <w:pPr>
        <w:spacing w:line="240" w:lineRule="auto"/>
        <w:contextualSpacing/>
        <w:rPr>
          <w:lang w:val="en"/>
        </w:rPr>
      </w:pPr>
      <w:r>
        <w:rPr>
          <w:lang w:val="en"/>
        </w:rPr>
        <w:t xml:space="preserve">                             A + 3*C</w:t>
      </w:r>
    </w:p>
    <w:p w14:paraId="0A2228A8" w14:textId="77777777" w:rsidR="00535F50" w:rsidRDefault="00535F50" w:rsidP="00883D61">
      <w:pPr>
        <w:spacing w:line="240" w:lineRule="auto"/>
        <w:contextualSpacing/>
        <w:rPr>
          <w:lang w:val="en"/>
        </w:rPr>
      </w:pPr>
    </w:p>
    <w:p w14:paraId="1B42977D" w14:textId="690E19DE" w:rsidR="00535F50" w:rsidRDefault="00535F50" w:rsidP="00535F50">
      <w:pPr>
        <w:spacing w:line="240" w:lineRule="auto"/>
        <w:ind w:left="1440"/>
        <w:contextualSpacing/>
        <w:rPr>
          <w:lang w:val="en"/>
        </w:rPr>
      </w:pPr>
      <w:r>
        <w:rPr>
          <w:lang w:val="en"/>
        </w:rPr>
        <w:t>In the above example, there are 2 terms: A and 3*C. It has 3 factors: A, 3, C, consisting of two variables and 1 number.</w:t>
      </w:r>
    </w:p>
    <w:p w14:paraId="4BDC9A09" w14:textId="77777777" w:rsidR="00535F50" w:rsidRDefault="00535F50" w:rsidP="00535F50">
      <w:pPr>
        <w:spacing w:line="240" w:lineRule="auto"/>
        <w:ind w:left="1440"/>
        <w:contextualSpacing/>
        <w:rPr>
          <w:lang w:val="en"/>
        </w:rPr>
      </w:pPr>
    </w:p>
    <w:p w14:paraId="5D03483E" w14:textId="67CED6BB" w:rsidR="00535F50" w:rsidRDefault="00535F50" w:rsidP="00535F50">
      <w:pPr>
        <w:spacing w:line="240" w:lineRule="auto"/>
        <w:ind w:left="1440"/>
        <w:contextualSpacing/>
        <w:rPr>
          <w:lang w:val="en"/>
        </w:rPr>
      </w:pPr>
      <w:r>
        <w:rPr>
          <w:lang w:val="en"/>
        </w:rPr>
        <w:t>Another example:</w:t>
      </w:r>
    </w:p>
    <w:p w14:paraId="61F75042" w14:textId="65BED0CF" w:rsidR="00535F50" w:rsidRDefault="00535F50" w:rsidP="00535F50">
      <w:pPr>
        <w:spacing w:line="240" w:lineRule="auto"/>
        <w:ind w:left="1440"/>
        <w:contextualSpacing/>
        <w:rPr>
          <w:lang w:val="en"/>
        </w:rPr>
      </w:pPr>
      <w:r>
        <w:rPr>
          <w:lang w:val="en"/>
        </w:rPr>
        <w:t>A*(8-B)</w:t>
      </w:r>
    </w:p>
    <w:p w14:paraId="6BD1ABF5" w14:textId="77777777" w:rsidR="00535F50" w:rsidRDefault="00535F50" w:rsidP="00535F50">
      <w:pPr>
        <w:spacing w:line="240" w:lineRule="auto"/>
        <w:ind w:left="1440"/>
        <w:contextualSpacing/>
        <w:rPr>
          <w:lang w:val="en"/>
        </w:rPr>
      </w:pPr>
    </w:p>
    <w:p w14:paraId="645D8A4F" w14:textId="6C38FB9E" w:rsidR="00535F50" w:rsidRDefault="00535F50" w:rsidP="00535F50">
      <w:pPr>
        <w:spacing w:line="240" w:lineRule="auto"/>
        <w:ind w:left="1440"/>
        <w:contextualSpacing/>
        <w:rPr>
          <w:lang w:val="en"/>
        </w:rPr>
      </w:pPr>
      <w:r>
        <w:rPr>
          <w:lang w:val="en"/>
        </w:rPr>
        <w:t>In the above example, there is only one term. It has two factors A and (8-B), consisting of one variable and one expression</w:t>
      </w:r>
      <w:r w:rsidR="00AF353F">
        <w:rPr>
          <w:lang w:val="en"/>
        </w:rPr>
        <w:t>.</w:t>
      </w:r>
    </w:p>
    <w:p w14:paraId="0FF7FEEA" w14:textId="77777777" w:rsidR="00535F50" w:rsidRPr="00535F50" w:rsidRDefault="00535F50" w:rsidP="00883D61">
      <w:pPr>
        <w:spacing w:line="240" w:lineRule="auto"/>
        <w:contextualSpacing/>
        <w:rPr>
          <w:lang w:val="en"/>
        </w:rPr>
      </w:pPr>
    </w:p>
    <w:p w14:paraId="6119C55F" w14:textId="09BEA91C" w:rsidR="00AF353F" w:rsidRDefault="00AF353F" w:rsidP="003D3F8F">
      <w:pPr>
        <w:ind w:left="720"/>
        <w:rPr>
          <w:lang w:val="en"/>
        </w:rPr>
      </w:pPr>
      <w:r>
        <w:rPr>
          <w:lang w:val="en"/>
        </w:rPr>
        <w:t xml:space="preserve">In breaking down the expression parser using top-down design we again based on the information we have defined in our expression. </w:t>
      </w:r>
      <w:proofErr w:type="gramStart"/>
      <w:r>
        <w:rPr>
          <w:lang w:val="en"/>
        </w:rPr>
        <w:t>So</w:t>
      </w:r>
      <w:proofErr w:type="gramEnd"/>
      <w:r>
        <w:rPr>
          <w:lang w:val="en"/>
        </w:rPr>
        <w:t xml:space="preserve"> the following are being defined here.</w:t>
      </w:r>
    </w:p>
    <w:p w14:paraId="726A5F66" w14:textId="75DAD026" w:rsidR="00A92C1A" w:rsidRDefault="00A92C1A" w:rsidP="003D3F8F">
      <w:pPr>
        <w:ind w:left="720"/>
        <w:rPr>
          <w:lang w:val="en"/>
        </w:rPr>
      </w:pPr>
    </w:p>
    <w:p w14:paraId="66704AFF" w14:textId="7CFA08F3" w:rsidR="00A92C1A" w:rsidRDefault="00A92C1A" w:rsidP="003D3F8F">
      <w:pPr>
        <w:ind w:left="720"/>
        <w:rPr>
          <w:lang w:val="en"/>
        </w:rPr>
      </w:pPr>
    </w:p>
    <w:p w14:paraId="1F365D32" w14:textId="03A21804" w:rsidR="00A92C1A" w:rsidRDefault="00A92C1A" w:rsidP="003D3F8F">
      <w:pPr>
        <w:ind w:left="720"/>
        <w:rPr>
          <w:lang w:val="en"/>
        </w:rPr>
      </w:pPr>
    </w:p>
    <w:p w14:paraId="7C80048D" w14:textId="77777777" w:rsidR="00A92C1A" w:rsidRDefault="00A92C1A" w:rsidP="003D3F8F">
      <w:pPr>
        <w:ind w:left="720"/>
        <w:rPr>
          <w:lang w:val="en"/>
        </w:rPr>
      </w:pPr>
    </w:p>
    <w:p w14:paraId="5E8B24CB" w14:textId="3B0709A9" w:rsidR="00AF353F" w:rsidRDefault="00AF353F" w:rsidP="00AF353F">
      <w:pPr>
        <w:ind w:left="720"/>
        <w:contextualSpacing/>
        <w:rPr>
          <w:lang w:val="en"/>
        </w:rPr>
      </w:pPr>
      <w:r>
        <w:rPr>
          <w:lang w:val="en"/>
        </w:rPr>
        <w:lastRenderedPageBreak/>
        <w:tab/>
      </w:r>
      <w:proofErr w:type="spellStart"/>
      <w:proofErr w:type="gramStart"/>
      <w:r>
        <w:rPr>
          <w:lang w:val="en"/>
        </w:rPr>
        <w:t>processAssignment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-&gt; </w:t>
      </w:r>
      <w:proofErr w:type="spellStart"/>
      <w:r>
        <w:rPr>
          <w:lang w:val="en"/>
        </w:rPr>
        <w:t>evaluateExpression</w:t>
      </w:r>
      <w:proofErr w:type="spellEnd"/>
      <w:r>
        <w:rPr>
          <w:lang w:val="en"/>
        </w:rPr>
        <w:t>()</w:t>
      </w:r>
    </w:p>
    <w:p w14:paraId="0A8F7E77" w14:textId="35241417" w:rsidR="00AF353F" w:rsidRDefault="00AF353F" w:rsidP="00AF353F">
      <w:pPr>
        <w:ind w:left="720"/>
        <w:contextualSpacing/>
        <w:rPr>
          <w:lang w:val="en"/>
        </w:rPr>
      </w:pPr>
      <w:r>
        <w:rPr>
          <w:lang w:val="en"/>
        </w:rPr>
        <w:tab/>
        <w:t xml:space="preserve">                                                   </w:t>
      </w:r>
      <w:proofErr w:type="spellStart"/>
      <w:proofErr w:type="gramStart"/>
      <w:r>
        <w:rPr>
          <w:lang w:val="en"/>
        </w:rPr>
        <w:t>processTerm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 </w:t>
      </w:r>
      <w:r w:rsidRPr="00AF353F">
        <w:rPr>
          <w:lang w:val="en"/>
        </w:rPr>
        <w:sym w:font="Wingdings" w:char="F0E0"/>
      </w:r>
      <w:r>
        <w:rPr>
          <w:lang w:val="en"/>
        </w:rPr>
        <w:t xml:space="preserve"> compute(left + or - right)</w:t>
      </w:r>
    </w:p>
    <w:p w14:paraId="57CD5A3B" w14:textId="4B1D496C" w:rsidR="00AF353F" w:rsidRDefault="00BF29D1" w:rsidP="00AF353F">
      <w:pPr>
        <w:ind w:left="720"/>
        <w:contextualSpacing/>
        <w:rPr>
          <w:lang w:val="en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3D9699B0" wp14:editId="7E27D904">
                <wp:simplePos x="0" y="0"/>
                <wp:positionH relativeFrom="column">
                  <wp:posOffset>317525</wp:posOffset>
                </wp:positionH>
                <wp:positionV relativeFrom="paragraph">
                  <wp:posOffset>196603</wp:posOffset>
                </wp:positionV>
                <wp:extent cx="1953021" cy="2428834"/>
                <wp:effectExtent l="0" t="0" r="28575" b="101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3021" cy="2428834"/>
                          <a:chOff x="0" y="0"/>
                          <a:chExt cx="1953021" cy="2428834"/>
                        </a:xfrm>
                      </wpg:grpSpPr>
                      <wps:wsp>
                        <wps:cNvPr id="48" name="Rounded Rectangle 48"/>
                        <wps:cNvSpPr/>
                        <wps:spPr>
                          <a:xfrm>
                            <a:off x="0" y="0"/>
                            <a:ext cx="1263650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242A4" w14:textId="77777777" w:rsidR="00224945" w:rsidRPr="00623E4E" w:rsidRDefault="00224945" w:rsidP="0022494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Expression</w:t>
                              </w:r>
                              <w:r w:rsidRPr="00623E4E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Parser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148442" y="1074717"/>
                            <a:ext cx="939800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DCA75" w14:textId="7DB9150B" w:rsidR="00224945" w:rsidRPr="00623E4E" w:rsidRDefault="005D37C6" w:rsidP="0022494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processTerm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ounded Rectangle 53"/>
                        <wps:cNvSpPr/>
                        <wps:spPr>
                          <a:xfrm>
                            <a:off x="142504" y="1615044"/>
                            <a:ext cx="939800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3636D" w14:textId="758AF3F3" w:rsidR="00224945" w:rsidRPr="00623E4E" w:rsidRDefault="005D37C6" w:rsidP="0022494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processFactor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136566" y="2149434"/>
                            <a:ext cx="961390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5B7ED2" w14:textId="7B6EAE89" w:rsidR="00224945" w:rsidRPr="00623E4E" w:rsidRDefault="005D37C6" w:rsidP="0022494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processPrimitive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136566" y="522514"/>
                            <a:ext cx="979715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195A3" w14:textId="7D5C6EB8" w:rsidR="00224945" w:rsidRPr="00623E4E" w:rsidRDefault="005D37C6" w:rsidP="0022494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evaluateExpression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1585356" y="23751"/>
                            <a:ext cx="367665" cy="2375065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BE3F0" w14:textId="6A8C2446" w:rsidR="00224945" w:rsidRPr="00623E4E" w:rsidRDefault="00224945" w:rsidP="00224945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Tokenizer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264722" y="142504"/>
                            <a:ext cx="3217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617517" y="279070"/>
                            <a:ext cx="0" cy="260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623455" y="807522"/>
                            <a:ext cx="0" cy="26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623455" y="1353787"/>
                            <a:ext cx="0" cy="26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623455" y="1888177"/>
                            <a:ext cx="0" cy="26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122218" y="653143"/>
                            <a:ext cx="480951" cy="59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086592" y="1205346"/>
                            <a:ext cx="480951" cy="59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086592" y="1751611"/>
                            <a:ext cx="5163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1104405" y="2280063"/>
                            <a:ext cx="498508" cy="5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699B0" id="Group 31" o:spid="_x0000_s1047" style="position:absolute;left:0;text-align:left;margin-left:25pt;margin-top:15.5pt;width:153.8pt;height:191.25pt;z-index:251825152" coordsize="19530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">
                <v:roundrect id="Rounded Rectangle 48" o:spid="_x0000_s1048" style="position:absolute;width:12636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O+XcIA&#10;AADbAAAADwAAAGRycy9kb3ducmV2LnhtbERPTWsCMRC9C/0PYQreNFsRsatRpKWgINJaQXsbNtNk&#10;dTNZNlFXf705FHp8vO/pvHWVuFATSs8KXvoZCOLC65KNgt33R28MIkRkjZVnUnCjAPPZU2eKufZX&#10;/qLLNhqRQjjkqMDGWOdShsKSw9D3NXHifn3jMCbYGKkbvKZwV8lBlo2kw5JTg8Wa3iwVp+3ZKdB3&#10;bfbr1fjn83TYvNtjDGbwulaq+9wuJiAitfFf/OdeagXDNDZ9ST9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c75dwgAAANsAAAAPAAAAAAAAAAAAAAAAAJgCAABkcnMvZG93&#10;bnJldi54bWxQSwUGAAAAAAQABAD1AAAAhwMAAAAA&#10;" filled="f" strokecolor="#243f60 [1604]" strokeweight=".25pt">
                  <v:textbox>
                    <w:txbxContent>
                      <w:p w14:paraId="08E242A4" w14:textId="77777777" w:rsidR="00224945" w:rsidRPr="00623E4E" w:rsidRDefault="00224945" w:rsidP="00224945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Expression</w:t>
                        </w:r>
                        <w:r w:rsidRPr="00623E4E">
                          <w:rPr>
                            <w:color w:val="000000" w:themeColor="text1"/>
                            <w:sz w:val="14"/>
                            <w:szCs w:val="14"/>
                          </w:rPr>
                          <w:t>Parser</w:t>
                        </w:r>
                        <w:proofErr w:type="spellEnd"/>
                      </w:p>
                    </w:txbxContent>
                  </v:textbox>
                </v:roundrect>
                <v:roundrect id="Rounded Rectangle 52" o:spid="_x0000_s1049" style="position:absolute;left:1484;top:10747;width:9398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IfasUA&#10;AADbAAAADwAAAGRycy9kb3ducmV2LnhtbESPQWsCMRSE70L/Q3gFb5p1waJbo0hLoQWRagva22Pz&#10;TFY3L8sm1a2/vikUPA4z8w0zW3SuFmdqQ+VZwWiYgSAuva7YKPj8eBlMQISIrLH2TAp+KMBifteb&#10;YaH9hTd03kYjEoRDgQpsjE0hZSgtOQxD3xAn7+BbhzHJ1kjd4iXBXS3zLHuQDitOCxYberJUnrbf&#10;ToG+arNbvU2+3k/79bM9xmDy6Uqp/n23fAQRqYu38H/7VSsY5/D3Jf0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Qh9qxQAAANsAAAAPAAAAAAAAAAAAAAAAAJgCAABkcnMv&#10;ZG93bnJldi54bWxQSwUGAAAAAAQABAD1AAAAigMAAAAA&#10;" filled="f" strokecolor="#243f60 [1604]" strokeweight=".25pt">
                  <v:textbox>
                    <w:txbxContent>
                      <w:p w14:paraId="0DFDCA75" w14:textId="7DB9150B" w:rsidR="00224945" w:rsidRPr="00623E4E" w:rsidRDefault="005D37C6" w:rsidP="00224945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processTerm</w:t>
                        </w:r>
                        <w:proofErr w:type="spellEnd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roundrect id="Rounded Rectangle 53" o:spid="_x0000_s1050" style="position:absolute;left:1425;top:16150;width:9398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668cUA&#10;AADbAAAADwAAAGRycy9kb3ducmV2LnhtbESPQWsCMRSE7wX/Q3gFbzVbpcVujSKKoCCl2kL19ti8&#10;Jqubl2UTddtfbwoFj8PMfMOMJq2rxJmaUHpW8NjLQBAXXpdsFHx+LB6GIEJE1lh5JgU/FGAy7tyN&#10;MNf+whs6b6MRCcIhRwU2xjqXMhSWHIaer4mT9+0bhzHJxkjd4CXBXSX7WfYsHZacFizWNLNUHLcn&#10;p0D/avO1Xg3378fd29weYjD9l7VS3ft2+goiUhtv4f/2Uit4GsDfl/QD5Pg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DrrxxQAAANsAAAAPAAAAAAAAAAAAAAAAAJgCAABkcnMv&#10;ZG93bnJldi54bWxQSwUGAAAAAAQABAD1AAAAigMAAAAA&#10;" filled="f" strokecolor="#243f60 [1604]" strokeweight=".25pt">
                  <v:textbox>
                    <w:txbxContent>
                      <w:p w14:paraId="1113636D" w14:textId="758AF3F3" w:rsidR="00224945" w:rsidRPr="00623E4E" w:rsidRDefault="005D37C6" w:rsidP="00224945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processFactor</w:t>
                        </w:r>
                        <w:proofErr w:type="spellEnd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roundrect id="Rounded Rectangle 54" o:spid="_x0000_s1051" style="position:absolute;left:1365;top:21494;width:9614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cihcUA&#10;AADbAAAADwAAAGRycy9kb3ducmV2LnhtbESPQWsCMRSE7wX/Q3gFbzVbscVujSKKoCCl2kL19ti8&#10;Jqubl2UTddtfbwoFj8PMfMOMJq2rxJmaUHpW8NjLQBAXXpdsFHx+LB6GIEJE1lh5JgU/FGAy7tyN&#10;MNf+whs6b6MRCcIhRwU2xjqXMhSWHIaer4mT9+0bhzHJxkjd4CXBXSX7WfYsHZacFizWNLNUHLcn&#10;p0D/avO1Xg3378fd29weYjD9l7VS3ft2+goiUhtv4f/2Uit4GsDfl/QD5Pg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5yKFxQAAANsAAAAPAAAAAAAAAAAAAAAAAJgCAABkcnMv&#10;ZG93bnJldi54bWxQSwUGAAAAAAQABAD1AAAAigMAAAAA&#10;" filled="f" strokecolor="#243f60 [1604]" strokeweight=".25pt">
                  <v:textbox>
                    <w:txbxContent>
                      <w:p w14:paraId="575B7ED2" w14:textId="7B6EAE89" w:rsidR="00224945" w:rsidRPr="00623E4E" w:rsidRDefault="005D37C6" w:rsidP="00224945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processPrimitive</w:t>
                        </w:r>
                        <w:proofErr w:type="spellEnd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roundrect id="Rounded Rectangle 55" o:spid="_x0000_s1052" style="position:absolute;left:1365;top:5225;width:9797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HHsUA&#10;AADbAAAADwAAAGRycy9kb3ducmV2LnhtbESPQWsCMRSE74X+h/CE3mpWQdHVKFIRWpDSqqDeHptn&#10;srp5WTaprv31TaHQ4zAz3zDTeesqcaUmlJ4V9LoZCOLC65KNgt129TwCESKyxsozKbhTgPns8WGK&#10;ufY3/qTrJhqRIBxyVGBjrHMpQ2HJYej6mjh5J984jEk2RuoGbwnuKtnPsqF0WHJasFjTi6Xisvly&#10;CvS3Nvv12+j4cTm8L+05BtMfr5V66rSLCYhIbfwP/7VftYLBAH6/pB8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4cexQAAANsAAAAPAAAAAAAAAAAAAAAAAJgCAABkcnMv&#10;ZG93bnJldi54bWxQSwUGAAAAAAQABAD1AAAAigMAAAAA&#10;" filled="f" strokecolor="#243f60 [1604]" strokeweight=".25pt">
                  <v:textbox>
                    <w:txbxContent>
                      <w:p w14:paraId="3F3195A3" w14:textId="7D5C6EB8" w:rsidR="00224945" w:rsidRPr="00623E4E" w:rsidRDefault="005D37C6" w:rsidP="00224945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evaluateExpression</w:t>
                        </w:r>
                        <w:proofErr w:type="spellEnd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roundrect id="Rounded Rectangle 51" o:spid="_x0000_s1053" style="position:absolute;left:15853;top:237;width:3677;height:237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Do2MYA&#10;AADbAAAADwAAAGRycy9kb3ducmV2LnhtbESPQUvDQBSE7wX/w/KEXordtKBI7Lao0NKDPRir5PjI&#10;vmaD2bfp7jaJ/94VhB6HmfmGWW1G24qefGgcK1jMMxDEldMN1wqOH9u7RxAhImtsHZOCHwqwWd9M&#10;VphrN/A79UWsRYJwyFGBibHLpQyVIYth7jri5J2ctxiT9LXUHocEt61cZtmDtNhwWjDY0auh6ru4&#10;WAU7c2hn/aEefHEqP7dfL+Xb+VgqNb0dn59ARBrjNfzf3msF9wv4+5J+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Do2MYAAADbAAAADwAAAAAAAAAAAAAAAACYAgAAZHJz&#10;L2Rvd25yZXYueG1sUEsFBgAAAAAEAAQA9QAAAIsDAAAAAA==&#10;" filled="f" strokecolor="#243f60 [1604]" strokeweight=".25pt">
                  <v:textbox style="layout-flow:vertical;mso-layout-flow-alt:bottom-to-top">
                    <w:txbxContent>
                      <w:p w14:paraId="73EBE3F0" w14:textId="6A8C2446" w:rsidR="00224945" w:rsidRPr="00623E4E" w:rsidRDefault="00224945" w:rsidP="00224945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Tokenizer</w:t>
                        </w:r>
                      </w:p>
                    </w:txbxContent>
                  </v:textbox>
                </v:roundrect>
                <v:shape id="Straight Arrow Connector 15" o:spid="_x0000_s1054" type="#_x0000_t32" style="position:absolute;left:12647;top:1425;width:32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4hZcMAAADbAAAADwAAAGRycy9kb3ducmV2LnhtbERPTWvCQBC9F/wPywi9lLoxNSrRVUqg&#10;1KiXagseh+yYBLOzIbvV9N93C0Jv83ifs1z3phFX6lxtWcF4FIEgLqyuuVTweXx7noNwHlljY5kU&#10;/JCD9WrwsMRU2xt/0PXgSxFC2KWooPK+TaV0RUUG3ci2xIE7286gD7Arpe7wFsJNI+MomkqDNYeG&#10;ClvKKiouh2+jIHuZbb+e8sn7FPfsdxxv8mR7Uupx2L8uQHjq/b/47t7oMD+Bv1/C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+IWXDAAAA2wAAAA8AAAAAAAAAAAAA&#10;AAAAoQIAAGRycy9kb3ducmV2LnhtbFBLBQYAAAAABAAEAPkAAACRAwAAAAA=&#10;" strokecolor="#4579b8 [3044]">
                  <v:stroke endarrow="block"/>
                </v:shape>
                <v:shape id="Straight Arrow Connector 16" o:spid="_x0000_s1055" type="#_x0000_t32" style="position:absolute;left:6175;top:2790;width:0;height:26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y/EsIAAADbAAAADwAAAGRycy9kb3ducmV2LnhtbERPS2vCQBC+C/6HZQQvpW7qI5XoKkWQ&#10;+rpoK3gcsmMSzM6G7Fbjv3eFgrf5+J4znTemFFeqXWFZwUcvAkGcWl1wpuD3Z/k+BuE8ssbSMim4&#10;k4P5rN2aYqLtjfd0PfhMhBB2CSrIva8SKV2ak0HXsxVx4M62NugDrDOpa7yFcFPKfhTF0mDBoSHH&#10;ihY5pZfDn1GwGHxujm/r4XeMO/Zb7q/Wo81JqW6n+ZqA8NT4l/jfvdJhfgzPX8I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y/EsIAAADbAAAADwAAAAAAAAAAAAAA&#10;AAChAgAAZHJzL2Rvd25yZXYueG1sUEsFBgAAAAAEAAQA+QAAAJADAAAAAA==&#10;" strokecolor="#4579b8 [3044]">
                  <v:stroke endarrow="block"/>
                </v:shape>
                <v:shape id="Straight Arrow Connector 18" o:spid="_x0000_s1056" type="#_x0000_t32" style="position:absolute;left:6234;top:8075;width:0;height:26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+O+8UAAADbAAAADwAAAGRycy9kb3ducmV2LnhtbESPT2vCQBDF74LfYRmhl6IbbdUSXaUI&#10;pf67qC30OGTHJJidDdmtpt++cxC8zfDevPeb+bJ1lbpSE0rPBoaDBBRx5m3JuYGv00f/DVSIyBYr&#10;z2TgjwIsF93OHFPrb3yg6zHmSkI4pGigiLFOtQ5ZQQ7DwNfEop194zDK2uTaNniTcFfpUZJMtMOS&#10;paHAmlYFZZfjrzOwepluv583r58T3HPc8Wi9GW9/jHnqte8zUJHa+DDfr9dW8AVWfpEB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+O+8UAAADbAAAADwAAAAAAAAAA&#10;AAAAAAChAgAAZHJzL2Rvd25yZXYueG1sUEsFBgAAAAAEAAQA+QAAAJMDAAAAAA==&#10;" strokecolor="#4579b8 [3044]">
                  <v:stroke endarrow="block"/>
                </v:shape>
                <v:shape id="Straight Arrow Connector 19" o:spid="_x0000_s1057" type="#_x0000_t32" style="position:absolute;left:6234;top:13537;width:0;height:2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MrYMMAAADbAAAADwAAAGRycy9kb3ducmV2LnhtbERPS2vCQBC+F/oflil4KXVTrdGm2YgI&#10;4qsXbYUeh+w0Cc3Ohuyq8d+7gtDbfHzPSaedqcWJWldZVvDaj0AQ51ZXXCj4/lq8TEA4j6yxtkwK&#10;LuRgmj0+pJhoe+Ydnfa+ECGEXYIKSu+bREqXl2TQ9W1DHLhf2xr0AbaF1C2eQ7ip5SCKYmmw4tBQ&#10;YkPzkvK//dEomA/Hm8Pz+m0Z4yf7LQ9W69HmR6neUzf7AOGp8//iu3ulw/x3uP0SDp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zK2DDAAAA2wAAAA8AAAAAAAAAAAAA&#10;AAAAoQIAAGRycy9kb3ducmV2LnhtbFBLBQYAAAAABAAEAPkAAACRAwAAAAA=&#10;" strokecolor="#4579b8 [3044]">
                  <v:stroke endarrow="block"/>
                </v:shape>
                <v:shape id="Straight Arrow Connector 20" o:spid="_x0000_s1058" type="#_x0000_t32" style="position:absolute;left:6234;top:18881;width:0;height:2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VIQMMAAADbAAAADwAAAGRycy9kb3ducmV2LnhtbERPTWvCQBC9F/wPywheSt00rVGiq0hA&#10;qtZLYwseh+yYhGZnQ3aN6b/vHgo9Pt73ajOYRvTUudqygudpBIK4sLrmUsHnefe0AOE8ssbGMin4&#10;IQeb9ehhham2d/6gPvelCCHsUlRQed+mUrqiIoNualviwF1tZ9AH2JVSd3gP4aaRcRQl0mDNoaHC&#10;lrKKiu/8ZhRkL/Pj1+Ph9S3BE/t3jveH2fGi1GQ8bJcgPA3+X/zn3msFcVgfvo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lSEDDAAAA2wAAAA8AAAAAAAAAAAAA&#10;AAAAoQIAAGRycy9kb3ducmV2LnhtbFBLBQYAAAAABAAEAPkAAACRAwAAAAA=&#10;" strokecolor="#4579b8 [3044]">
                  <v:stroke endarrow="block"/>
                </v:shape>
                <v:shape id="Straight Arrow Connector 21" o:spid="_x0000_s1059" type="#_x0000_t32" style="position:absolute;left:11222;top:6531;width:4809;height: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t28UAAADbAAAADwAAAGRycy9kb3ducmV2LnhtbESPT2vCQBTE74V+h+UVvJS6MWpa0mxE&#10;BPHvpbaFHh/Z1ySYfRuyq8Zv7wqFHoeZ+Q2TzXrTiDN1rrasYDSMQBAXVtdcKvj6XL68gXAeWWNj&#10;mRRcycEsf3zIMNX2wh90PvhSBAi7FBVU3replK6oyKAb2pY4eL+2M+iD7EqpO7wEuGlkHEWJNFhz&#10;WKiwpUVFxfFwMgoW49ft9/Nmskpwz37H8Xoz3f4oNXjq5+8gPPX+P/zXXmsF8QjuX8IP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nt28UAAADbAAAADwAAAAAAAAAA&#10;AAAAAAChAgAAZHJzL2Rvd25yZXYueG1sUEsFBgAAAAAEAAQA+QAAAJMDAAAAAA==&#10;" strokecolor="#4579b8 [3044]">
                  <v:stroke endarrow="block"/>
                </v:shape>
                <v:shape id="Straight Arrow Connector 25" o:spid="_x0000_s1060" type="#_x0000_t32" style="position:absolute;left:10865;top:12053;width:4810;height: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Lr2MUAAADbAAAADwAAAGRycy9kb3ducmV2LnhtbESPT2vCQBTE74LfYXmCF6mbRk1LzEZE&#10;KP691LbQ4yP7TEKzb0N2q+m37xaEHoeZ+Q2TrXrTiCt1rras4HEagSAurK65VPD+9vLwDMJ5ZI2N&#10;ZVLwQw5W+XCQYartjV/pevalCBB2KSqovG9TKV1RkUE3tS1x8C62M+iD7EqpO7wFuGlkHEWJNFhz&#10;WKiwpU1Fxdf52yjYzJ4OH5P9fJvgif2R491+cfhUajzq10sQnnr/H763d1pBvIC/L+EH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Lr2MUAAADbAAAADwAAAAAAAAAA&#10;AAAAAAChAgAAZHJzL2Rvd25yZXYueG1sUEsFBgAAAAAEAAQA+QAAAJMDAAAAAA==&#10;" strokecolor="#4579b8 [3044]">
                  <v:stroke endarrow="block"/>
                </v:shape>
                <v:shape id="Straight Arrow Connector 27" o:spid="_x0000_s1061" type="#_x0000_t32" style="position:absolute;left:10865;top:17516;width:51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zQNMUAAADbAAAADwAAAGRycy9kb3ducmV2LnhtbESPW2vCQBSE34X+h+UIfRHdmNYoqauI&#10;UOrtxRv08ZA9JqHZsyG71fTfdwXBx2FmvmGm89ZU4kqNKy0rGA4iEMSZ1SXnCk7Hz/4EhPPIGivL&#10;pOCPHMxnL50pptreeE/Xg89FgLBLUUHhfZ1K6bKCDLqBrYmDd7GNQR9kk0vd4C3ATSXjKEqkwZLD&#10;QoE1LQvKfg6/RsHybbw599bvXwnu2G85Xq1Hm2+lXrvt4gOEp9Y/w4/2SiuIx3D/En6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zQNMUAAADbAAAADwAAAAAAAAAA&#10;AAAAAAChAgAAZHJzL2Rvd25yZXYueG1sUEsFBgAAAAAEAAQA+QAAAJMDAAAAAA==&#10;" strokecolor="#4579b8 [3044]">
                  <v:stroke endarrow="block"/>
                </v:shape>
                <v:shape id="Straight Arrow Connector 28" o:spid="_x0000_s1062" type="#_x0000_t32" style="position:absolute;left:11044;top:22800;width:4985;height: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6P8AAAADbAAAADwAAAGRycy9kb3ducmV2LnhtbERPz2vCMBS+C/sfwht403SKdVSjDEER&#10;b7Pi+a15NmXNS5dErf71y2Gw48f3e7nubStu5EPjWMHbOANBXDndcK3gVG5H7yBCRNbYOiYFDwqw&#10;Xr0Mllhod+dPuh1jLVIIhwIVmBi7QspQGbIYxq4jTtzFeYsxQV9L7fGewm0rJ1mWS4sNpwaDHW0M&#10;Vd/Hq1XwVf7omclLffBTl+eP53l+uO6UGr72HwsQkfr4L/5z77WCSRqbvqQfI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0+j/AAAAA2wAAAA8AAAAAAAAAAAAAAAAA&#10;oQIAAGRycy9kb3ducmV2LnhtbFBLBQYAAAAABAAEAPkAAACOAwAAAAA=&#10;" strokecolor="#4579b8 [3044]">
                  <v:stroke endarrow="block"/>
                </v:shape>
              </v:group>
            </w:pict>
          </mc:Fallback>
        </mc:AlternateContent>
      </w:r>
      <w:r w:rsidR="00AF353F">
        <w:rPr>
          <w:lang w:val="en"/>
        </w:rPr>
        <w:tab/>
        <w:t xml:space="preserve">                                                        </w:t>
      </w:r>
      <w:proofErr w:type="spellStart"/>
      <w:proofErr w:type="gramStart"/>
      <w:r w:rsidR="00AF353F">
        <w:rPr>
          <w:lang w:val="en"/>
        </w:rPr>
        <w:t>processFactor</w:t>
      </w:r>
      <w:proofErr w:type="spellEnd"/>
      <w:r w:rsidR="00AF353F">
        <w:rPr>
          <w:lang w:val="en"/>
        </w:rPr>
        <w:t>(</w:t>
      </w:r>
      <w:proofErr w:type="gramEnd"/>
      <w:r w:rsidR="00AF353F">
        <w:rPr>
          <w:lang w:val="en"/>
        </w:rPr>
        <w:t xml:space="preserve">) </w:t>
      </w:r>
      <w:r w:rsidR="00AF353F" w:rsidRPr="00AF353F">
        <w:rPr>
          <w:lang w:val="en"/>
        </w:rPr>
        <w:sym w:font="Wingdings" w:char="F0E0"/>
      </w:r>
      <w:r w:rsidR="00AF353F">
        <w:rPr>
          <w:lang w:val="en"/>
        </w:rPr>
        <w:t xml:space="preserve"> compute (left * or / right)</w:t>
      </w:r>
    </w:p>
    <w:p w14:paraId="3638F9C7" w14:textId="1410946D" w:rsidR="00AF353F" w:rsidRDefault="00AF353F" w:rsidP="00AF353F">
      <w:pPr>
        <w:ind w:left="720"/>
        <w:contextualSpacing/>
        <w:rPr>
          <w:lang w:val="en"/>
        </w:rPr>
      </w:pPr>
      <w:r>
        <w:rPr>
          <w:lang w:val="en"/>
        </w:rPr>
        <w:tab/>
        <w:t xml:space="preserve">                                                                 </w:t>
      </w:r>
      <w:proofErr w:type="spellStart"/>
      <w:proofErr w:type="gramStart"/>
      <w:r>
        <w:rPr>
          <w:lang w:val="en"/>
        </w:rPr>
        <w:t>processPrimitive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</w:t>
      </w:r>
      <w:r w:rsidR="005D37C6">
        <w:rPr>
          <w:lang w:val="en"/>
        </w:rPr>
        <w:t xml:space="preserve"> </w:t>
      </w:r>
      <w:r w:rsidR="005D37C6" w:rsidRPr="005D37C6">
        <w:rPr>
          <w:lang w:val="en"/>
        </w:rPr>
        <w:sym w:font="Wingdings" w:char="F0E0"/>
      </w:r>
      <w:r w:rsidR="005D37C6">
        <w:rPr>
          <w:lang w:val="en"/>
        </w:rPr>
        <w:t xml:space="preserve"> translate numbers or variable.</w:t>
      </w:r>
    </w:p>
    <w:p w14:paraId="5FA97B09" w14:textId="6066F39D" w:rsidR="00AF353F" w:rsidRDefault="00AF353F" w:rsidP="00AF353F">
      <w:pPr>
        <w:ind w:left="720"/>
        <w:contextualSpacing/>
        <w:rPr>
          <w:lang w:val="en"/>
        </w:rPr>
      </w:pPr>
      <w:r>
        <w:rPr>
          <w:lang w:val="en"/>
        </w:rPr>
        <w:tab/>
        <w:t xml:space="preserve">                                                  </w:t>
      </w:r>
    </w:p>
    <w:p w14:paraId="67D1015C" w14:textId="17396D61" w:rsidR="00224945" w:rsidRDefault="00AF353F" w:rsidP="003D3F8F">
      <w:pPr>
        <w:ind w:left="720"/>
        <w:rPr>
          <w:lang w:val="en"/>
        </w:rPr>
      </w:pPr>
      <w:r>
        <w:rPr>
          <w:lang w:val="en"/>
        </w:rPr>
        <w:tab/>
      </w:r>
    </w:p>
    <w:p w14:paraId="6EF19B67" w14:textId="5CFBFAB6" w:rsidR="003D3F8F" w:rsidRDefault="003D3F8F" w:rsidP="003D3F8F">
      <w:pPr>
        <w:ind w:left="792"/>
        <w:rPr>
          <w:lang w:val="en"/>
        </w:rPr>
      </w:pPr>
    </w:p>
    <w:p w14:paraId="75033B03" w14:textId="5A9479A2" w:rsidR="003D3F8F" w:rsidRDefault="003D3F8F" w:rsidP="003D3F8F">
      <w:pPr>
        <w:ind w:left="792"/>
        <w:rPr>
          <w:lang w:val="en"/>
        </w:rPr>
      </w:pPr>
    </w:p>
    <w:p w14:paraId="36221D9D" w14:textId="70BC8240" w:rsidR="003D3F8F" w:rsidRDefault="003D3F8F" w:rsidP="003D3F8F">
      <w:pPr>
        <w:ind w:left="792"/>
        <w:rPr>
          <w:lang w:val="en"/>
        </w:rPr>
      </w:pPr>
    </w:p>
    <w:p w14:paraId="0C7FD4FF" w14:textId="6FECD75D" w:rsidR="009A4B64" w:rsidRDefault="009A4B64" w:rsidP="00786F5F">
      <w:pPr>
        <w:rPr>
          <w:lang w:val="en"/>
        </w:rPr>
      </w:pPr>
    </w:p>
    <w:p w14:paraId="48652DD0" w14:textId="534DBF71" w:rsidR="00786F5F" w:rsidRPr="00786F5F" w:rsidRDefault="00786F5F" w:rsidP="00786F5F">
      <w:pPr>
        <w:rPr>
          <w:lang w:val="en"/>
        </w:rPr>
      </w:pPr>
    </w:p>
    <w:p w14:paraId="6A0343C9" w14:textId="77777777" w:rsidR="00926FF7" w:rsidRDefault="00926FF7" w:rsidP="00926FF7">
      <w:pPr>
        <w:rPr>
          <w:lang w:val="en"/>
        </w:rPr>
      </w:pPr>
    </w:p>
    <w:p w14:paraId="66E9B6C8" w14:textId="77777777" w:rsidR="00BF29D1" w:rsidRDefault="00BF29D1" w:rsidP="00926FF7">
      <w:pPr>
        <w:rPr>
          <w:lang w:val="en"/>
        </w:rPr>
      </w:pPr>
    </w:p>
    <w:p w14:paraId="75A75EDD" w14:textId="77777777" w:rsidR="00BF29D1" w:rsidRDefault="00BF29D1" w:rsidP="00926FF7">
      <w:pPr>
        <w:rPr>
          <w:lang w:val="en"/>
        </w:rPr>
      </w:pPr>
    </w:p>
    <w:p w14:paraId="70E7C307" w14:textId="0C31D1C9" w:rsidR="00926FF7" w:rsidRDefault="00926FF7" w:rsidP="00926FF7">
      <w:pPr>
        <w:rPr>
          <w:lang w:val="en"/>
        </w:rPr>
      </w:pPr>
      <w:r>
        <w:rPr>
          <w:lang w:val="en"/>
        </w:rPr>
        <w:tab/>
        <w:t xml:space="preserve">Next is to define our </w:t>
      </w:r>
      <w:r w:rsidRPr="00926FF7">
        <w:rPr>
          <w:b/>
          <w:lang w:val="en"/>
        </w:rPr>
        <w:t>Functions</w:t>
      </w:r>
      <w:r>
        <w:rPr>
          <w:b/>
          <w:lang w:val="en"/>
        </w:rPr>
        <w:t xml:space="preserve"> </w:t>
      </w:r>
      <w:r>
        <w:rPr>
          <w:lang w:val="en"/>
        </w:rPr>
        <w:t xml:space="preserve">module. Our functions module will do nothing more than execute the 3 supported </w:t>
      </w:r>
      <w:proofErr w:type="gramStart"/>
      <w:r>
        <w:rPr>
          <w:lang w:val="en"/>
        </w:rPr>
        <w:t>functions(</w:t>
      </w:r>
      <w:proofErr w:type="gramEnd"/>
      <w:r>
        <w:rPr>
          <w:lang w:val="en"/>
        </w:rPr>
        <w:t>print, if for) based on syntax defined in section 2.2. So it is clear that the top-down design for Functions module would be as follows.</w:t>
      </w:r>
    </w:p>
    <w:p w14:paraId="1E6E6553" w14:textId="1D43F19F" w:rsidR="00926FF7" w:rsidRDefault="003B2AA9" w:rsidP="00926FF7">
      <w:pPr>
        <w:rPr>
          <w:lang w:val="en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299240C" wp14:editId="59BD722D">
                <wp:simplePos x="0" y="0"/>
                <wp:positionH relativeFrom="column">
                  <wp:posOffset>454025</wp:posOffset>
                </wp:positionH>
                <wp:positionV relativeFrom="paragraph">
                  <wp:posOffset>179482</wp:posOffset>
                </wp:positionV>
                <wp:extent cx="5600700" cy="1799441"/>
                <wp:effectExtent l="0" t="0" r="19050" b="1079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799441"/>
                          <a:chOff x="0" y="0"/>
                          <a:chExt cx="5600700" cy="1799441"/>
                        </a:xfrm>
                      </wpg:grpSpPr>
                      <wps:wsp>
                        <wps:cNvPr id="67" name="Rounded Rectangle 67"/>
                        <wps:cNvSpPr/>
                        <wps:spPr>
                          <a:xfrm>
                            <a:off x="1941616" y="0"/>
                            <a:ext cx="1193800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4161B" w14:textId="77777777" w:rsidR="00926FF7" w:rsidRPr="00623E4E" w:rsidRDefault="00926FF7" w:rsidP="00926FF7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623E4E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240972" y="914400"/>
                            <a:ext cx="1193800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F7491" w14:textId="1F55288A" w:rsidR="00926FF7" w:rsidRPr="00623E4E" w:rsidRDefault="00926FF7" w:rsidP="00926FF7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processPrint</w:t>
                              </w:r>
                              <w:proofErr w:type="spellEnd"/>
                              <w:r w:rsidR="003B2AA9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2654135" y="914400"/>
                            <a:ext cx="1193800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3A2A23" w14:textId="623B7DC7" w:rsidR="00926FF7" w:rsidRPr="00623E4E" w:rsidRDefault="00926FF7" w:rsidP="00926FF7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processIf</w:t>
                              </w:r>
                              <w:proofErr w:type="spellEnd"/>
                              <w:r w:rsidR="003B2AA9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338447" y="593766"/>
                            <a:ext cx="45847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4916385" y="611579"/>
                            <a:ext cx="635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3200400" y="605641"/>
                            <a:ext cx="635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>
                            <a:off x="2523507" y="285007"/>
                            <a:ext cx="635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1810987" y="611579"/>
                            <a:ext cx="635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4091050" y="908462"/>
                            <a:ext cx="1371600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0AD5A2" w14:textId="55636C38" w:rsidR="00926FF7" w:rsidRPr="00623E4E" w:rsidRDefault="00926FF7" w:rsidP="00926FF7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processFor</w:t>
                              </w:r>
                              <w:proofErr w:type="spellEnd"/>
                              <w:r w:rsidR="003B2AA9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() / </w:t>
                              </w:r>
                              <w:proofErr w:type="spellStart"/>
                              <w:r w:rsidR="003B2AA9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processForNext</w:t>
                              </w:r>
                              <w:proofErr w:type="spellEnd"/>
                              <w:r w:rsidR="003B2AA9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44385" y="593766"/>
                            <a:ext cx="6350" cy="927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1840675" y="1205345"/>
                            <a:ext cx="635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3224151" y="1199407"/>
                            <a:ext cx="635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4726379" y="1187532"/>
                            <a:ext cx="635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ounded Rectangle 68"/>
                        <wps:cNvSpPr/>
                        <wps:spPr>
                          <a:xfrm>
                            <a:off x="0" y="1520041"/>
                            <a:ext cx="5600700" cy="279400"/>
                          </a:xfrm>
                          <a:prstGeom prst="round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41D67B" w14:textId="77777777" w:rsidR="00926FF7" w:rsidRPr="00623E4E" w:rsidRDefault="00926FF7" w:rsidP="00926FF7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Tokenizer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99240C" id="Group 39" o:spid="_x0000_s1063" style="position:absolute;margin-left:35.75pt;margin-top:14.15pt;width:441pt;height:141.7pt;z-index:251597824" coordsize="56007,17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">
                <v:roundrect id="Rounded Rectangle 67" o:spid="_x0000_s1064" style="position:absolute;left:19416;width:11938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l2T8UA&#10;AADbAAAADwAAAGRycy9kb3ducmV2LnhtbESPT2sCMRTE74V+h/CE3mpWD/5ZjSIVoQUprQrq7bF5&#10;Jqubl2WT6tpP3xQKPQ4z8xtmOm9dJa7UhNKzgl43A0FceF2yUbDbrp5HIEJE1lh5JgV3CjCfPT5M&#10;Mdf+xp903UQjEoRDjgpsjHUuZSgsOQxdXxMn7+QbhzHJxkjd4C3BXSX7WTaQDktOCxZrerFUXDZf&#10;ToH+1ma/fhsdPy6H96U9x2D647VST512MQERqY3/4b/2q1YwGMLvl/QD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WXZPxQAAANsAAAAPAAAAAAAAAAAAAAAAAJgCAABkcnMv&#10;ZG93bnJldi54bWxQSwUGAAAAAAQABAD1AAAAigMAAAAA&#10;" filled="f" strokecolor="#243f60 [1604]" strokeweight=".25pt">
                  <v:textbox>
                    <w:txbxContent>
                      <w:p w14:paraId="7734161B" w14:textId="77777777" w:rsidR="00926FF7" w:rsidRPr="00623E4E" w:rsidRDefault="00926FF7" w:rsidP="00926FF7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623E4E">
                          <w:rPr>
                            <w:color w:val="000000" w:themeColor="text1"/>
                            <w:sz w:val="14"/>
                            <w:szCs w:val="14"/>
                          </w:rPr>
                          <w:t>Functions</w:t>
                        </w:r>
                      </w:p>
                    </w:txbxContent>
                  </v:textbox>
                </v:roundrect>
                <v:roundrect id="Rounded Rectangle 69" o:spid="_x0000_s1065" style="position:absolute;left:12409;top:9144;width:11938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pHpsUA&#10;AADbAAAADwAAAGRycy9kb3ducmV2LnhtbESPQWsCMRSE74L/IbxCb262HkS3RpGKYEGKVaHt7bF5&#10;Jls3L8sm1W1/fSMIHoeZ+YaZzjtXizO1ofKs4CnLQRCXXldsFBz2q8EYRIjIGmvPpOCXAsxn/d4U&#10;C+0v/E7nXTQiQTgUqMDG2BRShtKSw5D5hjh5R986jEm2RuoWLwnuajnM85F0WHFasNjQi6XytPtx&#10;CvSfNh+b1/HX9vT5trTfMZjhZKPU40O3eAYRqYv38K291gpGE7h+ST9Az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kemxQAAANsAAAAPAAAAAAAAAAAAAAAAAJgCAABkcnMv&#10;ZG93bnJldi54bWxQSwUGAAAAAAQABAD1AAAAigMAAAAA&#10;" filled="f" strokecolor="#243f60 [1604]" strokeweight=".25pt">
                  <v:textbox>
                    <w:txbxContent>
                      <w:p w14:paraId="4C5F7491" w14:textId="1F55288A" w:rsidR="00926FF7" w:rsidRPr="00623E4E" w:rsidRDefault="00926FF7" w:rsidP="00926FF7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processPrint</w:t>
                        </w:r>
                        <w:proofErr w:type="spellEnd"/>
                        <w:r w:rsidR="003B2AA9">
                          <w:rPr>
                            <w:color w:val="000000" w:themeColor="text1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roundrect id="Rounded Rectangle 70" o:spid="_x0000_s1066" style="position:absolute;left:26541;top:9144;width:11938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l45sIA&#10;AADbAAAADwAAAGRycy9kb3ducmV2LnhtbERPTWsCMRC9C/0PYQreNFsPalejSEtBQaS1gvY2bKbJ&#10;6maybKKu/npzKPT4eN/TeesqcaEmlJ4VvPQzEMSF1yUbBbvvj94YRIjIGivPpOBGAeazp84Uc+2v&#10;/EWXbTQihXDIUYGNsc6lDIUlh6Hva+LE/frGYUywMVI3eE3hrpKDLBtKhyWnBos1vVkqTtuzU6Dv&#10;2uzXq/HP5+mwebfHGMzgda1U97ldTEBEauO/+M+91ApGaX36kn6A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aXjmwgAAANsAAAAPAAAAAAAAAAAAAAAAAJgCAABkcnMvZG93&#10;bnJldi54bWxQSwUGAAAAAAQABAD1AAAAhwMAAAAA&#10;" filled="f" strokecolor="#243f60 [1604]" strokeweight=".25pt">
                  <v:textbox>
                    <w:txbxContent>
                      <w:p w14:paraId="763A2A23" w14:textId="623B7DC7" w:rsidR="00926FF7" w:rsidRPr="00623E4E" w:rsidRDefault="00926FF7" w:rsidP="00926FF7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processIf</w:t>
                        </w:r>
                        <w:proofErr w:type="spellEnd"/>
                        <w:r w:rsidR="003B2AA9">
                          <w:rPr>
                            <w:color w:val="000000" w:themeColor="text1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oundrect>
                <v:line id="Straight Connector 72" o:spid="_x0000_s1067" style="position:absolute;visibility:visible;mso-wrap-style:square" from="3384,5937" to="49231,6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  <v:shape id="Straight Arrow Connector 73" o:spid="_x0000_s1068" type="#_x0000_t32" style="position:absolute;left:49163;top:6115;width:64;height:3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T5KsQAAADbAAAADwAAAGRycy9kb3ducmV2LnhtbESPS4vCQBCE74L/YWjBy7JOfEt0FBFk&#10;fV10d8Fjk2mTYKYnZEbN/ntHWPBYVNVX1GxRm0LcqXK5ZQXdTgSCOLE651TBz/f6cwLCeWSNhWVS&#10;8EcOFvNmY4axtg8+0v3kUxEg7GJUkHlfxlK6JCODrmNL4uBdbGXQB1mlUlf4CHBTyF4UjaTBnMNC&#10;hiWtMkqup5tRsOqPd78f28HXCA/s99zbbIe7s1LtVr2cgvBU+3f4v73RCsZ9eH0JP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xPkqxAAAANsAAAAPAAAAAAAAAAAA&#10;AAAAAKECAABkcnMvZG93bnJldi54bWxQSwUGAAAAAAQABAD5AAAAkgMAAAAA&#10;" strokecolor="#4579b8 [3044]">
                  <v:stroke endarrow="block"/>
                </v:shape>
                <v:shape id="Straight Arrow Connector 74" o:spid="_x0000_s1069" type="#_x0000_t32" style="position:absolute;left:32004;top:6056;width:63;height:3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1hXsQAAADbAAAADwAAAGRycy9kb3ducmV2LnhtbESPS4vCQBCE7wv+h6GFvcg68S3RURZB&#10;fF50d8Fjk2mTYKYnZEaN/94RhD0WVfUVNZ3XphA3qlxuWUGnHYEgTqzOOVXw+7P8GoNwHlljYZkU&#10;PMjBfNb4mGKs7Z0PdDv6VAQIuxgVZN6XsZQuyciga9uSOHhnWxn0QVap1BXeA9wUshtFQ2kw57CQ&#10;YUmLjJLL8WoULHqj7V9r018Ncc9+x931ZrA9KfXZrL8nIDzV/j/8bq+1glEfXl/CD5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LWFexAAAANsAAAAPAAAAAAAAAAAA&#10;AAAAAKECAABkcnMvZG93bnJldi54bWxQSwUGAAAAAAQABAD5AAAAkgMAAAAA&#10;" strokecolor="#4579b8 [3044]">
                  <v:stroke endarrow="block"/>
                </v:shape>
                <v:shape id="Straight Arrow Connector 76" o:spid="_x0000_s1070" type="#_x0000_t32" style="position:absolute;left:25235;top:2850;width:63;height:3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NassYAAADbAAAADwAAAGRycy9kb3ducmV2LnhtbESPT2vCQBTE70K/w/IEL6Vuqm0sMRsp&#10;gvivl6YteHxkn0lo9m3Irhq/fVcoeBxm5jdMuuhNI87UudqygudxBIK4sLrmUsH31+rpDYTzyBob&#10;y6TgSg4W2cMgxUTbC3/SOfelCBB2CSqovG8TKV1RkUE3ti1x8I62M+iD7EqpO7wEuGnkJIpiabDm&#10;sFBhS8uKit/8ZBQsp7Pdz+P2ZR3jB/s9Tzbb191BqdGwf5+D8NT7e/i/vdEKZjHcvoQf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zWrLGAAAA2wAAAA8AAAAAAAAA&#10;AAAAAAAAoQIAAGRycy9kb3ducmV2LnhtbFBLBQYAAAAABAAEAPkAAACUAwAAAAA=&#10;" strokecolor="#4579b8 [3044]">
                  <v:stroke endarrow="block"/>
                </v:shape>
                <v:shape id="Straight Arrow Connector 75" o:spid="_x0000_s1071" type="#_x0000_t32" style="position:absolute;left:18109;top:6115;width:64;height:31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HExcQAAADbAAAADwAAAGRycy9kb3ducmV2LnhtbESPS4vCQBCE7wv+h6GFvSzrxLdER1kE&#10;8XnR3QWPTaZNgpmekBk1/ntHEDwWVfUVNZnVphBXqlxuWUG7FYEgTqzOOVXw97v4HoFwHlljYZkU&#10;3MnBbNr4mGCs7Y33dD34VAQIuxgVZN6XsZQuyciga9mSOHgnWxn0QVap1BXeAtwUshNFA2kw57CQ&#10;YUnzjJLz4WIUzLvDzf/Xurcc4I79ljurdX9zVOqzWf+MQXiq/Tv8aq+0gmEfnl/CD5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cTFxAAAANsAAAAPAAAAAAAAAAAA&#10;AAAAAKECAABkcnMvZG93bnJldi54bWxQSwUGAAAAAAQABAD5AAAAkgMAAAAA&#10;" strokecolor="#4579b8 [3044]">
                  <v:stroke endarrow="block"/>
                </v:shape>
                <v:roundrect id="Rounded Rectangle 71" o:spid="_x0000_s1072" style="position:absolute;left:40910;top:9084;width:13716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XdfcUA&#10;AADbAAAADwAAAGRycy9kb3ducmV2LnhtbESPQWsCMRSE70L/Q3gFb5rVg7WrUYpSaEFEraC9PTav&#10;ydbNy7JJdeuvbwqCx2FmvmGm89ZV4kxNKD0rGPQzEMSF1yUbBfuP194YRIjIGivPpOCXAsxnD50p&#10;5tpfeEvnXTQiQTjkqMDGWOdShsKSw9D3NXHyvnzjMCbZGKkbvCS4q+Qwy0bSYclpwWJNC0vFaffj&#10;FOirNofV+/hzczqul/Y7BjN8XinVfWxfJiAitfEevrXftIKnAfx/S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Jd19xQAAANsAAAAPAAAAAAAAAAAAAAAAAJgCAABkcnMv&#10;ZG93bnJldi54bWxQSwUGAAAAAAQABAD1AAAAigMAAAAA&#10;" filled="f" strokecolor="#243f60 [1604]" strokeweight=".25pt">
                  <v:textbox>
                    <w:txbxContent>
                      <w:p w14:paraId="4B0AD5A2" w14:textId="55636C38" w:rsidR="00926FF7" w:rsidRPr="00623E4E" w:rsidRDefault="00926FF7" w:rsidP="00926FF7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processFor</w:t>
                        </w:r>
                        <w:proofErr w:type="spellEnd"/>
                        <w:r w:rsidR="003B2AA9">
                          <w:rPr>
                            <w:color w:val="000000" w:themeColor="text1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="003B2AA9"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) / </w:t>
                        </w:r>
                        <w:proofErr w:type="spellStart"/>
                        <w:r w:rsidR="003B2AA9">
                          <w:rPr>
                            <w:color w:val="000000" w:themeColor="text1"/>
                            <w:sz w:val="14"/>
                            <w:szCs w:val="14"/>
                          </w:rPr>
                          <w:t>processForNext</w:t>
                        </w:r>
                        <w:proofErr w:type="spellEnd"/>
                        <w:r w:rsidR="003B2AA9">
                          <w:rPr>
                            <w:color w:val="000000" w:themeColor="text1"/>
                            <w:sz w:val="14"/>
                            <w:szCs w:val="14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81" o:spid="_x0000_s1073" type="#_x0000_t32" style="position:absolute;left:3443;top:5937;width:64;height:92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+y4cQAAADbAAAADwAAAGRycy9kb3ducmV2LnhtbESPS4vCQBCE78L+h6EXvMg68bkSHWUR&#10;xOdFdwWPTaZNwmZ6QmbU+O8dQfBYVNVX1GRWm0JcqXK5ZQWddgSCOLE651TB3+/iawTCeWSNhWVS&#10;cCcHs+lHY4Kxtjfe0/XgUxEg7GJUkHlfxlK6JCODrm1L4uCdbWXQB1mlUld4C3BTyG4UDaXBnMNC&#10;hiXNM0r+DxejYN773hxb6/5yiDv2W+6u1oPNSanmZ/0zBuGp9u/wq73SCkYdeH4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j7LhxAAAANsAAAAPAAAAAAAAAAAA&#10;AAAAAKECAABkcnMvZG93bnJldi54bWxQSwUGAAAAAAQABAD5AAAAkgMAAAAA&#10;" strokecolor="#4579b8 [3044]">
                  <v:stroke endarrow="block"/>
                </v:shape>
                <v:shape id="Straight Arrow Connector 79" o:spid="_x0000_s1074" type="#_x0000_t32" style="position:absolute;left:18406;top:12053;width:64;height:3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OwMYAAADbAAAADwAAAGRycy9kb3ducmV2LnhtbESPW2vCQBSE3wX/w3KEvojZ1HprmlWK&#10;IFXbF2/Qx0P2NAnNng3ZVdN/7xYEH4eZ+YZJF62pxIUaV1pW8BzFIIgzq0vOFRwPq8EMhPPIGivL&#10;pOCPHCzm3U6KibZX3tFl73MRIOwSVFB4XydSuqwggy6yNXHwfmxj0AfZ5FI3eA1wU8lhHE+kwZLD&#10;QoE1LQvKfvdno2D5Mt2e+pvRxwS/2H/ycL0Zb7+Veuq1728gPLX+Eb6311rB9BX+v4Qf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szsDGAAAA2wAAAA8AAAAAAAAA&#10;AAAAAAAAoQIAAGRycy9kb3ducmV2LnhtbFBLBQYAAAAABAAEAPkAAACUAwAAAAA=&#10;" strokecolor="#4579b8 [3044]">
                  <v:stroke endarrow="block"/>
                </v:shape>
                <v:shape id="Straight Arrow Connector 78" o:spid="_x0000_s1075" type="#_x0000_t32" style="position:absolute;left:32241;top:11994;width:64;height:3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BrW8AAAADbAAAADwAAAGRycy9kb3ducmV2LnhtbERPy4rCMBTdD/gP4QpuRFMdX1SjiCDj&#10;a+MLXF6aa1tsbkoTtfP3k4Uwy8N5zxa1KcSLKpdbVtDrRiCIE6tzThVczuvOBITzyBoLy6Tglxws&#10;5o2vGcbavvlIr5NPRQhhF6OCzPsyltIlGRl0XVsSB+5uK4M+wCqVusJ3CDeF7EfRSBrMOTRkWNIq&#10;o+RxehoFq+/x7treDn5GeGC/5/5mO9zdlGo16+UUhKfa/4s/7o1WMA5jw5fwA+T8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ga1vAAAAA2wAAAA8AAAAAAAAAAAAAAAAA&#10;oQIAAGRycy9kb3ducmV2LnhtbFBLBQYAAAAABAAEAPkAAACOAwAAAAA=&#10;" strokecolor="#4579b8 [3044]">
                  <v:stroke endarrow="block"/>
                </v:shape>
                <v:shape id="Straight Arrow Connector 77" o:spid="_x0000_s1076" type="#_x0000_t32" style="position:absolute;left:47263;top:11875;width:64;height:3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//KcUAAADbAAAADwAAAGRycy9kb3ducmV2LnhtbESPW2vCQBSE3wX/w3KEvohuvKakriJC&#10;qVpfvBT6eMgek2D2bMhuNf57tyD4OMzMN8xs0ZhSXKl2hWUFg34Egji1uuBMwen42XsH4TyyxtIy&#10;KbiTg8W83Zphou2N93Q9+EwECLsEFeTeV4mULs3JoOvbijh4Z1sb9EHWmdQ13gLclHIYRVNpsOCw&#10;kGNFq5zSy+HPKFiN4u1PdzP+muKO/TcP15vJ9lept06z/ADhqfGv8LO91griGP6/hB8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//KcUAAADbAAAADwAAAAAAAAAA&#10;AAAAAAChAgAAZHJzL2Rvd25yZXYueG1sUEsFBgAAAAAEAAQA+QAAAJMDAAAAAA==&#10;" strokecolor="#4579b8 [3044]">
                  <v:stroke endarrow="block"/>
                </v:shape>
                <v:roundrect id="Rounded Rectangle 68" o:spid="_x0000_s1077" style="position:absolute;top:15200;width:56007;height:27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iPcIA&#10;AADbAAAADwAAAGRycy9kb3ducmV2LnhtbERPz2vCMBS+C/4P4Qm7aaoHcdW0DEXYQMZ0gu72aN6S&#10;zualNJl2++vNYbDjx/d7VfauEVfqQu1ZwXSSgSCuvK7ZKDi+b8cLECEia2w8k4IfClAWw8EKc+1v&#10;vKfrIRqRQjjkqMDG2OZShsqSwzDxLXHiPn3nMCbYGak7vKVw18hZls2lw5pTg8WW1paqy+HbKdC/&#10;2px2L4uPt8v5dWO/YjCzx51SD6P+aQkiUh//xX/uZ61gnsamL+kHy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uI9wgAAANsAAAAPAAAAAAAAAAAAAAAAAJgCAABkcnMvZG93&#10;bnJldi54bWxQSwUGAAAAAAQABAD1AAAAhwMAAAAA&#10;" filled="f" strokecolor="#243f60 [1604]" strokeweight=".25pt">
                  <v:textbox>
                    <w:txbxContent>
                      <w:p w14:paraId="6E41D67B" w14:textId="77777777" w:rsidR="00926FF7" w:rsidRPr="00623E4E" w:rsidRDefault="00926FF7" w:rsidP="00926FF7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Tokenizer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2B582DF4" w14:textId="16DBB56A" w:rsidR="00926FF7" w:rsidRDefault="00926FF7" w:rsidP="00236C73">
      <w:pPr>
        <w:ind w:left="576"/>
        <w:rPr>
          <w:lang w:val="en"/>
        </w:rPr>
      </w:pPr>
    </w:p>
    <w:p w14:paraId="74006418" w14:textId="0D14E2B3" w:rsidR="00236C73" w:rsidRDefault="00236C73" w:rsidP="00955E60">
      <w:pPr>
        <w:ind w:left="576"/>
        <w:rPr>
          <w:lang w:val="en"/>
        </w:rPr>
      </w:pPr>
    </w:p>
    <w:p w14:paraId="69944620" w14:textId="6CB3CF31" w:rsidR="00786F5F" w:rsidRDefault="00786F5F" w:rsidP="00955E60">
      <w:pPr>
        <w:ind w:left="576"/>
        <w:rPr>
          <w:lang w:val="en"/>
        </w:rPr>
      </w:pPr>
    </w:p>
    <w:p w14:paraId="54FCD31B" w14:textId="5CC7B933" w:rsidR="00786F5F" w:rsidRDefault="00786F5F" w:rsidP="00955E60">
      <w:pPr>
        <w:ind w:left="576"/>
        <w:rPr>
          <w:lang w:val="en"/>
        </w:rPr>
      </w:pPr>
    </w:p>
    <w:p w14:paraId="023B902C" w14:textId="3FD76040" w:rsidR="00786F5F" w:rsidRDefault="00786F5F" w:rsidP="00955E60">
      <w:pPr>
        <w:ind w:left="576"/>
        <w:rPr>
          <w:lang w:val="en"/>
        </w:rPr>
      </w:pPr>
    </w:p>
    <w:p w14:paraId="4216A7E6" w14:textId="563B90C7" w:rsidR="00786F5F" w:rsidRDefault="00786F5F" w:rsidP="00955E60">
      <w:pPr>
        <w:ind w:left="576"/>
        <w:rPr>
          <w:lang w:val="en"/>
        </w:rPr>
      </w:pPr>
    </w:p>
    <w:p w14:paraId="462E105D" w14:textId="7036931A" w:rsidR="00A92C1A" w:rsidRDefault="00A92C1A" w:rsidP="00955E60">
      <w:pPr>
        <w:ind w:left="576"/>
        <w:rPr>
          <w:lang w:val="en"/>
        </w:rPr>
      </w:pPr>
    </w:p>
    <w:p w14:paraId="78B64C0C" w14:textId="04904F17" w:rsidR="00A92C1A" w:rsidRDefault="00A92C1A" w:rsidP="00955E60">
      <w:pPr>
        <w:ind w:left="576"/>
        <w:rPr>
          <w:lang w:val="en"/>
        </w:rPr>
      </w:pPr>
    </w:p>
    <w:p w14:paraId="2F36DA08" w14:textId="665732FB" w:rsidR="00A92C1A" w:rsidRDefault="00A92C1A" w:rsidP="00955E60">
      <w:pPr>
        <w:ind w:left="576"/>
        <w:rPr>
          <w:lang w:val="en"/>
        </w:rPr>
      </w:pPr>
    </w:p>
    <w:p w14:paraId="3A4BAB5D" w14:textId="03F9E302" w:rsidR="00A92C1A" w:rsidRDefault="00A92C1A" w:rsidP="00955E60">
      <w:pPr>
        <w:ind w:left="576"/>
        <w:rPr>
          <w:lang w:val="en"/>
        </w:rPr>
      </w:pPr>
    </w:p>
    <w:p w14:paraId="24867D80" w14:textId="77777777" w:rsidR="00A92C1A" w:rsidRDefault="00A92C1A" w:rsidP="00955E60">
      <w:pPr>
        <w:ind w:left="576"/>
        <w:rPr>
          <w:lang w:val="en"/>
        </w:rPr>
      </w:pPr>
      <w:bookmarkStart w:id="0" w:name="_GoBack"/>
      <w:bookmarkEnd w:id="0"/>
    </w:p>
    <w:p w14:paraId="7A33FA12" w14:textId="3796F438" w:rsidR="00786F5F" w:rsidRDefault="003B2AA9" w:rsidP="00911B38">
      <w:pPr>
        <w:rPr>
          <w:lang w:val="en"/>
        </w:rPr>
      </w:pPr>
      <w:r>
        <w:rPr>
          <w:lang w:val="en"/>
        </w:rPr>
        <w:lastRenderedPageBreak/>
        <w:t>T</w:t>
      </w:r>
      <w:r w:rsidR="00911B38">
        <w:rPr>
          <w:lang w:val="en"/>
        </w:rPr>
        <w:t>o summarize the overall top-down design of our Language Interpreter we will combine or conquer each functionality to form a single entity.</w:t>
      </w:r>
    </w:p>
    <w:p w14:paraId="50E2CD53" w14:textId="7495D2C2" w:rsidR="00786F5F" w:rsidRDefault="003B2AA9" w:rsidP="00786F5F">
      <w:pPr>
        <w:ind w:left="432"/>
        <w:rPr>
          <w:lang w:val="e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10C03E4" wp14:editId="0BFDEE94">
                <wp:simplePos x="0" y="0"/>
                <wp:positionH relativeFrom="column">
                  <wp:posOffset>2531262</wp:posOffset>
                </wp:positionH>
                <wp:positionV relativeFrom="paragraph">
                  <wp:posOffset>296062</wp:posOffset>
                </wp:positionV>
                <wp:extent cx="1308100" cy="285750"/>
                <wp:effectExtent l="0" t="0" r="2540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8575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3394D" w14:textId="77777777" w:rsidR="003B2AA9" w:rsidRPr="00B47966" w:rsidRDefault="003B2AA9" w:rsidP="003B2AA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47966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0C03E4" id="Rounded Rectangle 41" o:spid="_x0000_s1078" style="position:absolute;left:0;text-align:left;margin-left:199.3pt;margin-top:23.3pt;width:103pt;height:22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" filled="f" strokecolor="#243f60 [1604]" strokeweight=".25pt">
                <v:textbox>
                  <w:txbxContent>
                    <w:p w14:paraId="5CE3394D" w14:textId="77777777" w:rsidR="003B2AA9" w:rsidRPr="00B47966" w:rsidRDefault="003B2AA9" w:rsidP="003B2AA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47966">
                        <w:rPr>
                          <w:color w:val="000000" w:themeColor="text1"/>
                          <w:sz w:val="14"/>
                          <w:szCs w:val="14"/>
                        </w:rPr>
                        <w:t>Interpreter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EBD713" w14:textId="41444556" w:rsidR="00786F5F" w:rsidRDefault="00ED467F" w:rsidP="00786F5F">
      <w:pPr>
        <w:ind w:left="432"/>
        <w:rPr>
          <w:lang w:val="e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0A78397" wp14:editId="7324CC35">
                <wp:simplePos x="0" y="0"/>
                <wp:positionH relativeFrom="column">
                  <wp:posOffset>3183407</wp:posOffset>
                </wp:positionH>
                <wp:positionV relativeFrom="paragraph">
                  <wp:posOffset>258597</wp:posOffset>
                </wp:positionV>
                <wp:extent cx="0" cy="184150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10874" id="Straight Connector 43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65pt,20.35pt" to="250.65pt,3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" strokecolor="#4579b8 [3044]"/>
            </w:pict>
          </mc:Fallback>
        </mc:AlternateContent>
      </w:r>
    </w:p>
    <w:p w14:paraId="201F0701" w14:textId="73351143" w:rsidR="00786F5F" w:rsidRDefault="00ED467F" w:rsidP="00786F5F">
      <w:pPr>
        <w:ind w:left="432"/>
        <w:rPr>
          <w:lang w:val="e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C9006AE" wp14:editId="224627FA">
                <wp:simplePos x="0" y="0"/>
                <wp:positionH relativeFrom="column">
                  <wp:posOffset>5145989</wp:posOffset>
                </wp:positionH>
                <wp:positionV relativeFrom="paragraph">
                  <wp:posOffset>106680</wp:posOffset>
                </wp:positionV>
                <wp:extent cx="0" cy="361950"/>
                <wp:effectExtent l="76200" t="0" r="76200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2D570E" id="Straight Arrow Connector 85" o:spid="_x0000_s1026" type="#_x0000_t32" style="position:absolute;margin-left:405.2pt;margin-top:8.4pt;width:0;height:28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2Ky1QEAAAEEAAAOAAAAZHJzL2Uyb0RvYy54bWysU9uO0zAQfUfiHyy/0zSLdrVU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3DAFEC" wp14:editId="306429AD">
                <wp:simplePos x="0" y="0"/>
                <wp:positionH relativeFrom="column">
                  <wp:posOffset>2526665</wp:posOffset>
                </wp:positionH>
                <wp:positionV relativeFrom="paragraph">
                  <wp:posOffset>114630</wp:posOffset>
                </wp:positionV>
                <wp:extent cx="0" cy="361950"/>
                <wp:effectExtent l="76200" t="0" r="7620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1F269" id="Straight Arrow Connector 46" o:spid="_x0000_s1026" type="#_x0000_t32" style="position:absolute;margin-left:198.95pt;margin-top:9.05pt;width:0;height:28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Ajd1AEAAAEEAAAOAAAAZHJzL2Uyb0RvYy54bWysU9uO0zAQfUfiHyy/0zQLVF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4B53C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73D564" wp14:editId="0D9FAF5D">
                <wp:simplePos x="0" y="0"/>
                <wp:positionH relativeFrom="column">
                  <wp:posOffset>176530</wp:posOffset>
                </wp:positionH>
                <wp:positionV relativeFrom="paragraph">
                  <wp:posOffset>1658620</wp:posOffset>
                </wp:positionV>
                <wp:extent cx="939165" cy="278765"/>
                <wp:effectExtent l="0" t="0" r="13335" b="26035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78765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A5D49" w14:textId="77777777" w:rsidR="004B53C4" w:rsidRPr="00623E4E" w:rsidRDefault="004B53C4" w:rsidP="004B53C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processTerm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3D564" id="Rounded Rectangle 138" o:spid="_x0000_s1079" style="position:absolute;left:0;text-align:left;margin-left:13.9pt;margin-top:130.6pt;width:73.95pt;height:21.9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" filled="f" strokecolor="#243f60 [1604]" strokeweight=".25pt">
                <v:textbox>
                  <w:txbxContent>
                    <w:p w14:paraId="253A5D49" w14:textId="77777777" w:rsidR="004B53C4" w:rsidRPr="00623E4E" w:rsidRDefault="004B53C4" w:rsidP="004B53C4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processTerm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B53C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42F803" wp14:editId="42172A46">
                <wp:simplePos x="0" y="0"/>
                <wp:positionH relativeFrom="column">
                  <wp:posOffset>170815</wp:posOffset>
                </wp:positionH>
                <wp:positionV relativeFrom="paragraph">
                  <wp:posOffset>2198370</wp:posOffset>
                </wp:positionV>
                <wp:extent cx="939165" cy="278765"/>
                <wp:effectExtent l="0" t="0" r="13335" b="26035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165" cy="278765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96E58" w14:textId="77777777" w:rsidR="004B53C4" w:rsidRPr="00623E4E" w:rsidRDefault="004B53C4" w:rsidP="004B53C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processFactor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42F803" id="Rounded Rectangle 139" o:spid="_x0000_s1080" style="position:absolute;left:0;text-align:left;margin-left:13.45pt;margin-top:173.1pt;width:73.95pt;height:21.9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" filled="f" strokecolor="#243f60 [1604]" strokeweight=".25pt">
                <v:textbox>
                  <w:txbxContent>
                    <w:p w14:paraId="4B196E58" w14:textId="77777777" w:rsidR="004B53C4" w:rsidRPr="00623E4E" w:rsidRDefault="004B53C4" w:rsidP="004B53C4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processFactor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B53C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2FBFCA" wp14:editId="0DBD8EB5">
                <wp:simplePos x="0" y="0"/>
                <wp:positionH relativeFrom="column">
                  <wp:posOffset>165100</wp:posOffset>
                </wp:positionH>
                <wp:positionV relativeFrom="paragraph">
                  <wp:posOffset>2733040</wp:posOffset>
                </wp:positionV>
                <wp:extent cx="960755" cy="278765"/>
                <wp:effectExtent l="0" t="0" r="10795" b="26035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278765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B01FB" w14:textId="77777777" w:rsidR="004B53C4" w:rsidRPr="00623E4E" w:rsidRDefault="004B53C4" w:rsidP="004B53C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processPrimitive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2FBFCA" id="Rounded Rectangle 140" o:spid="_x0000_s1081" style="position:absolute;left:0;text-align:left;margin-left:13pt;margin-top:215.2pt;width:75.65pt;height:21.9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" filled="f" strokecolor="#243f60 [1604]" strokeweight=".25pt">
                <v:textbox>
                  <w:txbxContent>
                    <w:p w14:paraId="29AB01FB" w14:textId="77777777" w:rsidR="004B53C4" w:rsidRPr="00623E4E" w:rsidRDefault="004B53C4" w:rsidP="004B53C4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processPrimitive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B53C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7E7410" wp14:editId="3C186FF9">
                <wp:simplePos x="0" y="0"/>
                <wp:positionH relativeFrom="column">
                  <wp:posOffset>165100</wp:posOffset>
                </wp:positionH>
                <wp:positionV relativeFrom="paragraph">
                  <wp:posOffset>1106170</wp:posOffset>
                </wp:positionV>
                <wp:extent cx="979170" cy="278765"/>
                <wp:effectExtent l="0" t="0" r="11430" b="26035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278765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7D61F" w14:textId="77777777" w:rsidR="004B53C4" w:rsidRPr="00623E4E" w:rsidRDefault="004B53C4" w:rsidP="004B53C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evaluateExpression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7E7410" id="Rounded Rectangle 141" o:spid="_x0000_s1082" style="position:absolute;left:0;text-align:left;margin-left:13pt;margin-top:87.1pt;width:77.1pt;height:21.9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" filled="f" strokecolor="#243f60 [1604]" strokeweight=".25pt">
                <v:textbox>
                  <w:txbxContent>
                    <w:p w14:paraId="2077D61F" w14:textId="77777777" w:rsidR="004B53C4" w:rsidRPr="00623E4E" w:rsidRDefault="004B53C4" w:rsidP="004B53C4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evaluateExpression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4B53C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906DDFF" wp14:editId="108C8278">
                <wp:simplePos x="0" y="0"/>
                <wp:positionH relativeFrom="column">
                  <wp:posOffset>651510</wp:posOffset>
                </wp:positionH>
                <wp:positionV relativeFrom="paragraph">
                  <wp:posOffset>1391285</wp:posOffset>
                </wp:positionV>
                <wp:extent cx="0" cy="259715"/>
                <wp:effectExtent l="76200" t="0" r="57150" b="6413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626DD" id="Straight Arrow Connector 142" o:spid="_x0000_s1026" type="#_x0000_t32" style="position:absolute;margin-left:51.3pt;margin-top:109.55pt;width:0;height:20.4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4B53C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42B567" wp14:editId="7975F55B">
                <wp:simplePos x="0" y="0"/>
                <wp:positionH relativeFrom="column">
                  <wp:posOffset>651510</wp:posOffset>
                </wp:positionH>
                <wp:positionV relativeFrom="paragraph">
                  <wp:posOffset>1937385</wp:posOffset>
                </wp:positionV>
                <wp:extent cx="0" cy="259715"/>
                <wp:effectExtent l="76200" t="0" r="57150" b="6413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3A7B9" id="Straight Arrow Connector 143" o:spid="_x0000_s1026" type="#_x0000_t32" style="position:absolute;margin-left:51.3pt;margin-top:152.55pt;width:0;height:20.4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4B53C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D963EC4" wp14:editId="3D529401">
                <wp:simplePos x="0" y="0"/>
                <wp:positionH relativeFrom="column">
                  <wp:posOffset>651510</wp:posOffset>
                </wp:positionH>
                <wp:positionV relativeFrom="paragraph">
                  <wp:posOffset>2471420</wp:posOffset>
                </wp:positionV>
                <wp:extent cx="0" cy="259715"/>
                <wp:effectExtent l="76200" t="0" r="57150" b="6413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43127" id="Straight Arrow Connector 144" o:spid="_x0000_s1026" type="#_x0000_t32" style="position:absolute;margin-left:51.3pt;margin-top:194.6pt;width:0;height:20.4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5B25FA9" wp14:editId="2404AC3A">
                <wp:simplePos x="0" y="0"/>
                <wp:positionH relativeFrom="column">
                  <wp:posOffset>5713095</wp:posOffset>
                </wp:positionH>
                <wp:positionV relativeFrom="paragraph">
                  <wp:posOffset>464185</wp:posOffset>
                </wp:positionV>
                <wp:extent cx="565785" cy="279400"/>
                <wp:effectExtent l="0" t="0" r="24765" b="2540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E10A3" w14:textId="77777777" w:rsidR="003B2AA9" w:rsidRPr="00623E4E" w:rsidRDefault="003B2AA9" w:rsidP="003B2AA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25FA9" id="Rounded Rectangle 83" o:spid="_x0000_s1083" style="position:absolute;left:0;text-align:left;margin-left:449.85pt;margin-top:36.55pt;width:44.55pt;height:2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" filled="f" strokecolor="#243f60 [1604]" strokeweight=".25pt">
                <v:textbox>
                  <w:txbxContent>
                    <w:p w14:paraId="72DE10A3" w14:textId="77777777" w:rsidR="003B2AA9" w:rsidRPr="00623E4E" w:rsidRDefault="003B2AA9" w:rsidP="003B2AA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Variables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AC79268" wp14:editId="624FF9F2">
                <wp:simplePos x="0" y="0"/>
                <wp:positionH relativeFrom="column">
                  <wp:posOffset>203200</wp:posOffset>
                </wp:positionH>
                <wp:positionV relativeFrom="paragraph">
                  <wp:posOffset>481330</wp:posOffset>
                </wp:positionV>
                <wp:extent cx="852805" cy="279400"/>
                <wp:effectExtent l="0" t="0" r="23495" b="2540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617BF" w14:textId="77777777" w:rsidR="003B2AA9" w:rsidRPr="00623E4E" w:rsidRDefault="003B2AA9" w:rsidP="003B2AA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Expression</w:t>
                            </w:r>
                            <w:r w:rsidRPr="00623E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Parser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C79268" id="Rounded Rectangle 49" o:spid="_x0000_s1084" style="position:absolute;left:0;text-align:left;margin-left:16pt;margin-top:37.9pt;width:67.15pt;height:2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" filled="f" strokecolor="#243f60 [1604]" strokeweight=".25pt">
                <v:textbox>
                  <w:txbxContent>
                    <w:p w14:paraId="4AC617BF" w14:textId="77777777" w:rsidR="003B2AA9" w:rsidRPr="00623E4E" w:rsidRDefault="003B2AA9" w:rsidP="003B2AA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Expression</w:t>
                      </w:r>
                      <w:r w:rsidRPr="00623E4E">
                        <w:rPr>
                          <w:color w:val="000000" w:themeColor="text1"/>
                          <w:sz w:val="14"/>
                          <w:szCs w:val="14"/>
                        </w:rPr>
                        <w:t>Parser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E67A8" wp14:editId="3134A0B1">
                <wp:simplePos x="0" y="0"/>
                <wp:positionH relativeFrom="column">
                  <wp:posOffset>1463040</wp:posOffset>
                </wp:positionH>
                <wp:positionV relativeFrom="paragraph">
                  <wp:posOffset>1078865</wp:posOffset>
                </wp:positionV>
                <wp:extent cx="777240" cy="279400"/>
                <wp:effectExtent l="0" t="0" r="22860" b="25400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63F49" w14:textId="5FABE91A" w:rsidR="004B53C4" w:rsidRPr="00623E4E" w:rsidRDefault="004B53C4" w:rsidP="004B53C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processPrint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0E67A8" id="Rounded Rectangle 146" o:spid="_x0000_s1085" style="position:absolute;left:0;text-align:left;margin-left:115.2pt;margin-top:84.95pt;width:61.2pt;height:22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" filled="f" strokecolor="#243f60 [1604]" strokeweight=".25pt">
                <v:textbox>
                  <w:txbxContent>
                    <w:p w14:paraId="06F63F49" w14:textId="5FABE91A" w:rsidR="004B53C4" w:rsidRPr="00623E4E" w:rsidRDefault="004B53C4" w:rsidP="004B53C4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processPrint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677D7" wp14:editId="4B056FBB">
                <wp:simplePos x="0" y="0"/>
                <wp:positionH relativeFrom="column">
                  <wp:posOffset>3004820</wp:posOffset>
                </wp:positionH>
                <wp:positionV relativeFrom="paragraph">
                  <wp:posOffset>1076960</wp:posOffset>
                </wp:positionV>
                <wp:extent cx="682625" cy="279400"/>
                <wp:effectExtent l="0" t="0" r="22225" b="25400"/>
                <wp:wrapNone/>
                <wp:docPr id="149" name="Rounded 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D501B" w14:textId="06936E25" w:rsidR="004B53C4" w:rsidRPr="00623E4E" w:rsidRDefault="004B53C4" w:rsidP="004B53C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processFor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7677D7" id="Rounded Rectangle 149" o:spid="_x0000_s1086" style="position:absolute;left:0;text-align:left;margin-left:236.6pt;margin-top:84.8pt;width:53.75pt;height:22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" filled="f" strokecolor="#243f60 [1604]" strokeweight=".25pt">
                <v:textbox>
                  <w:txbxContent>
                    <w:p w14:paraId="4F0D501B" w14:textId="06936E25" w:rsidR="004B53C4" w:rsidRPr="00623E4E" w:rsidRDefault="004B53C4" w:rsidP="004B53C4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processFor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210F0" wp14:editId="2A9C3313">
                <wp:simplePos x="0" y="0"/>
                <wp:positionH relativeFrom="column">
                  <wp:posOffset>2304415</wp:posOffset>
                </wp:positionH>
                <wp:positionV relativeFrom="paragraph">
                  <wp:posOffset>1085215</wp:posOffset>
                </wp:positionV>
                <wp:extent cx="622935" cy="279400"/>
                <wp:effectExtent l="0" t="0" r="24765" b="25400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1A066" w14:textId="7136C656" w:rsidR="004B53C4" w:rsidRPr="00623E4E" w:rsidRDefault="004B53C4" w:rsidP="004B53C4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processIf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DD210F0" id="Rounded Rectangle 147" o:spid="_x0000_s1087" style="position:absolute;left:0;text-align:left;margin-left:181.45pt;margin-top:85.45pt;width:49.05pt;height:22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" filled="f" strokecolor="#243f60 [1604]" strokeweight=".25pt">
                <v:textbox>
                  <w:txbxContent>
                    <w:p w14:paraId="6A21A066" w14:textId="7136C656" w:rsidR="004B53C4" w:rsidRPr="00623E4E" w:rsidRDefault="004B53C4" w:rsidP="004B53C4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processIf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0ED3E" wp14:editId="45602716">
                <wp:simplePos x="0" y="0"/>
                <wp:positionH relativeFrom="margin">
                  <wp:posOffset>3790950</wp:posOffset>
                </wp:positionH>
                <wp:positionV relativeFrom="paragraph">
                  <wp:posOffset>1073150</wp:posOffset>
                </wp:positionV>
                <wp:extent cx="819150" cy="279400"/>
                <wp:effectExtent l="0" t="0" r="19050" b="25400"/>
                <wp:wrapNone/>
                <wp:docPr id="154" name="Rounded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5E596" w14:textId="04BCE22E" w:rsidR="00445D71" w:rsidRPr="00623E4E" w:rsidRDefault="00445D71" w:rsidP="00445D71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processForNex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30ED3E" id="Rounded Rectangle 154" o:spid="_x0000_s1088" style="position:absolute;left:0;text-align:left;margin-left:298.5pt;margin-top:84.5pt;width:64.5pt;height:22pt;z-index:251872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" filled="f" strokecolor="#243f60 [1604]" strokeweight=".25pt">
                <v:textbox>
                  <w:txbxContent>
                    <w:p w14:paraId="0295E596" w14:textId="04BCE22E" w:rsidR="00445D71" w:rsidRPr="00623E4E" w:rsidRDefault="00445D71" w:rsidP="00445D71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processFor</w:t>
                      </w: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Nex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8C321" wp14:editId="14C83FE6">
                <wp:simplePos x="0" y="0"/>
                <wp:positionH relativeFrom="column">
                  <wp:posOffset>1866900</wp:posOffset>
                </wp:positionH>
                <wp:positionV relativeFrom="paragraph">
                  <wp:posOffset>741045</wp:posOffset>
                </wp:positionV>
                <wp:extent cx="546100" cy="349885"/>
                <wp:effectExtent l="38100" t="0" r="25400" b="5016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643DE" id="Straight Arrow Connector 151" o:spid="_x0000_s1026" type="#_x0000_t32" style="position:absolute;margin-left:147pt;margin-top:58.35pt;width:43pt;height:27.55p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77A87" wp14:editId="61482A47">
                <wp:simplePos x="0" y="0"/>
                <wp:positionH relativeFrom="column">
                  <wp:posOffset>2549525</wp:posOffset>
                </wp:positionH>
                <wp:positionV relativeFrom="paragraph">
                  <wp:posOffset>741045</wp:posOffset>
                </wp:positionV>
                <wp:extent cx="11430" cy="349885"/>
                <wp:effectExtent l="38100" t="0" r="64770" b="5016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4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141BF" id="Straight Arrow Connector 152" o:spid="_x0000_s1026" type="#_x0000_t32" style="position:absolute;margin-left:200.75pt;margin-top:58.35pt;width:.9pt;height:27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04573A" wp14:editId="288AC9D3">
                <wp:simplePos x="0" y="0"/>
                <wp:positionH relativeFrom="column">
                  <wp:posOffset>2799080</wp:posOffset>
                </wp:positionH>
                <wp:positionV relativeFrom="paragraph">
                  <wp:posOffset>734695</wp:posOffset>
                </wp:positionV>
                <wp:extent cx="427355" cy="356235"/>
                <wp:effectExtent l="0" t="0" r="48895" b="6286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355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B59E6" id="Straight Arrow Connector 153" o:spid="_x0000_s1026" type="#_x0000_t32" style="position:absolute;margin-left:220.4pt;margin-top:57.85pt;width:33.65pt;height:28.0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B15DBCB" wp14:editId="6F6D69EF">
                <wp:simplePos x="0" y="0"/>
                <wp:positionH relativeFrom="column">
                  <wp:posOffset>633095</wp:posOffset>
                </wp:positionH>
                <wp:positionV relativeFrom="paragraph">
                  <wp:posOffset>113030</wp:posOffset>
                </wp:positionV>
                <wp:extent cx="5367020" cy="5715"/>
                <wp:effectExtent l="0" t="0" r="24130" b="323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702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4B0AE" id="Straight Connector 42" o:spid="_x0000_s1026" style="position:absolute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8.9pt" to="472.4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" strokecolor="#4579b8 [3044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6E7EB5F" wp14:editId="5385DE33">
                <wp:simplePos x="0" y="0"/>
                <wp:positionH relativeFrom="column">
                  <wp:posOffset>631825</wp:posOffset>
                </wp:positionH>
                <wp:positionV relativeFrom="paragraph">
                  <wp:posOffset>119380</wp:posOffset>
                </wp:positionV>
                <wp:extent cx="0" cy="361950"/>
                <wp:effectExtent l="76200" t="0" r="7620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6B3F2" id="Straight Arrow Connector 45" o:spid="_x0000_s1026" type="#_x0000_t32" style="position:absolute;margin-left:49.75pt;margin-top:9.4pt;width:0;height:28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ld1AEAAAEEAAAOAAAAZHJzL2Uyb0RvYy54bWysU9uO0zAQfUfiHyy/0zQLu4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73D4FF" wp14:editId="51AA256A">
                <wp:simplePos x="0" y="0"/>
                <wp:positionH relativeFrom="column">
                  <wp:posOffset>5999480</wp:posOffset>
                </wp:positionH>
                <wp:positionV relativeFrom="paragraph">
                  <wp:posOffset>106680</wp:posOffset>
                </wp:positionV>
                <wp:extent cx="0" cy="361950"/>
                <wp:effectExtent l="76200" t="0" r="7620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0DA75" id="Straight Arrow Connector 89" o:spid="_x0000_s1026" type="#_x0000_t32" style="position:absolute;margin-left:472.4pt;margin-top:8.4pt;width:0;height:28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25BF12" wp14:editId="076A3A03">
                <wp:simplePos x="0" y="0"/>
                <wp:positionH relativeFrom="column">
                  <wp:posOffset>2812415</wp:posOffset>
                </wp:positionH>
                <wp:positionV relativeFrom="paragraph">
                  <wp:posOffset>687070</wp:posOffset>
                </wp:positionV>
                <wp:extent cx="1280795" cy="391795"/>
                <wp:effectExtent l="0" t="0" r="71755" b="6540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795" cy="391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FC667" id="Straight Arrow Connector 155" o:spid="_x0000_s1026" type="#_x0000_t32" style="position:absolute;margin-left:221.45pt;margin-top:54.1pt;width:100.85pt;height:30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615C70E7" w14:textId="5E1F027E" w:rsidR="00786F5F" w:rsidRDefault="00ED467F" w:rsidP="00786F5F">
      <w:pPr>
        <w:ind w:left="432"/>
        <w:rPr>
          <w:lang w:val="e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601E066" wp14:editId="22FC2574">
                <wp:simplePos x="0" y="0"/>
                <wp:positionH relativeFrom="column">
                  <wp:posOffset>4874209</wp:posOffset>
                </wp:positionH>
                <wp:positionV relativeFrom="paragraph">
                  <wp:posOffset>140970</wp:posOffset>
                </wp:positionV>
                <wp:extent cx="565785" cy="279400"/>
                <wp:effectExtent l="0" t="0" r="24765" b="2540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9A5E5" w14:textId="77777777" w:rsidR="003B2AA9" w:rsidRPr="00623E4E" w:rsidRDefault="003B2AA9" w:rsidP="003B2AA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1E066" id="Rounded Rectangle 80" o:spid="_x0000_s1089" style="position:absolute;left:0;text-align:left;margin-left:383.8pt;margin-top:11.1pt;width:44.55pt;height:2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" filled="f" strokecolor="#243f60 [1604]" strokeweight=".25pt">
                <v:textbox>
                  <w:txbxContent>
                    <w:p w14:paraId="4179A5E5" w14:textId="77777777" w:rsidR="003B2AA9" w:rsidRPr="00623E4E" w:rsidRDefault="003B2AA9" w:rsidP="003B2AA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Stack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7ED303B" wp14:editId="1B663271">
                <wp:simplePos x="0" y="0"/>
                <wp:positionH relativeFrom="column">
                  <wp:posOffset>2245995</wp:posOffset>
                </wp:positionH>
                <wp:positionV relativeFrom="paragraph">
                  <wp:posOffset>134315</wp:posOffset>
                </wp:positionV>
                <wp:extent cx="565785" cy="279400"/>
                <wp:effectExtent l="0" t="0" r="24765" b="2540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9E742" w14:textId="77777777" w:rsidR="003B2AA9" w:rsidRPr="00623E4E" w:rsidRDefault="003B2AA9" w:rsidP="003B2AA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623E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ED303B" id="Rounded Rectangle 50" o:spid="_x0000_s1090" style="position:absolute;left:0;text-align:left;margin-left:176.85pt;margin-top:10.6pt;width:44.55pt;height:2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" filled="f" strokecolor="#243f60 [1604]" strokeweight=".25pt">
                <v:textbox>
                  <w:txbxContent>
                    <w:p w14:paraId="2C89E742" w14:textId="77777777" w:rsidR="003B2AA9" w:rsidRPr="00623E4E" w:rsidRDefault="003B2AA9" w:rsidP="003B2AA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623E4E">
                        <w:rPr>
                          <w:color w:val="000000" w:themeColor="text1"/>
                          <w:sz w:val="14"/>
                          <w:szCs w:val="14"/>
                        </w:rPr>
                        <w:t>Functions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6428F5" w14:textId="4E92EF3B" w:rsidR="00786F5F" w:rsidRDefault="003C170B" w:rsidP="00786F5F">
      <w:pPr>
        <w:ind w:left="432"/>
        <w:rPr>
          <w:lang w:val="e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35818" wp14:editId="75F3A135">
                <wp:simplePos x="0" y="0"/>
                <wp:positionH relativeFrom="column">
                  <wp:posOffset>5210251</wp:posOffset>
                </wp:positionH>
                <wp:positionV relativeFrom="paragraph">
                  <wp:posOffset>97384</wp:posOffset>
                </wp:positionV>
                <wp:extent cx="416967" cy="336499"/>
                <wp:effectExtent l="0" t="0" r="59690" b="6413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7" cy="33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3B911" id="Straight Arrow Connector 159" o:spid="_x0000_s1026" type="#_x0000_t32" style="position:absolute;margin-left:410.25pt;margin-top:7.65pt;width:32.85pt;height:26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96240" wp14:editId="29AEBCFD">
                <wp:simplePos x="0" y="0"/>
                <wp:positionH relativeFrom="column">
                  <wp:posOffset>4983480</wp:posOffset>
                </wp:positionH>
                <wp:positionV relativeFrom="paragraph">
                  <wp:posOffset>97384</wp:posOffset>
                </wp:positionV>
                <wp:extent cx="146304" cy="336499"/>
                <wp:effectExtent l="38100" t="0" r="25400" b="6413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4" cy="33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36B16" id="Straight Arrow Connector 158" o:spid="_x0000_s1026" type="#_x0000_t32" style="position:absolute;margin-left:392.4pt;margin-top:7.65pt;width:11.5pt;height:26.5pt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ED467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021DDF" wp14:editId="1311AC71">
                <wp:simplePos x="0" y="0"/>
                <wp:positionH relativeFrom="column">
                  <wp:posOffset>644042</wp:posOffset>
                </wp:positionH>
                <wp:positionV relativeFrom="paragraph">
                  <wp:posOffset>126517</wp:posOffset>
                </wp:positionV>
                <wp:extent cx="0" cy="343535"/>
                <wp:effectExtent l="76200" t="0" r="76200" b="5651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638F8" id="Straight Arrow Connector 145" o:spid="_x0000_s1026" type="#_x0000_t32" style="position:absolute;margin-left:50.7pt;margin-top:9.95pt;width:0;height:27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47840D14" w14:textId="65BAF088" w:rsidR="00786F5F" w:rsidRDefault="003C170B" w:rsidP="00786F5F">
      <w:pPr>
        <w:ind w:left="432"/>
        <w:rPr>
          <w:lang w:val="e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22491" wp14:editId="4FAA852B">
                <wp:simplePos x="0" y="0"/>
                <wp:positionH relativeFrom="margin">
                  <wp:posOffset>5334610</wp:posOffset>
                </wp:positionH>
                <wp:positionV relativeFrom="paragraph">
                  <wp:posOffset>103353</wp:posOffset>
                </wp:positionV>
                <wp:extent cx="628954" cy="279400"/>
                <wp:effectExtent l="0" t="0" r="19050" b="25400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54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2F8F1" w14:textId="38697572" w:rsidR="003C170B" w:rsidRPr="00623E4E" w:rsidRDefault="003C170B" w:rsidP="003C170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popStack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622491" id="Rounded Rectangle 157" o:spid="_x0000_s1091" style="position:absolute;left:0;text-align:left;margin-left:420.05pt;margin-top:8.15pt;width:49.5pt;height:22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" filled="f" strokecolor="#243f60 [1604]" strokeweight=".25pt">
                <v:textbox>
                  <w:txbxContent>
                    <w:p w14:paraId="78E2F8F1" w14:textId="38697572" w:rsidR="003C170B" w:rsidRPr="00623E4E" w:rsidRDefault="003C170B" w:rsidP="003C170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popStack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9AC688" wp14:editId="3802B312">
                <wp:simplePos x="0" y="0"/>
                <wp:positionH relativeFrom="margin">
                  <wp:posOffset>4676242</wp:posOffset>
                </wp:positionH>
                <wp:positionV relativeFrom="paragraph">
                  <wp:posOffset>110668</wp:posOffset>
                </wp:positionV>
                <wp:extent cx="614476" cy="279400"/>
                <wp:effectExtent l="0" t="0" r="14605" b="25400"/>
                <wp:wrapNone/>
                <wp:docPr id="156" name="Rounded 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476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D9552" w14:textId="65F344E0" w:rsidR="003C170B" w:rsidRPr="00623E4E" w:rsidRDefault="003C170B" w:rsidP="003C170B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pushStack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9AC688" id="Rounded Rectangle 156" o:spid="_x0000_s1092" style="position:absolute;left:0;text-align:left;margin-left:368.2pt;margin-top:8.7pt;width:48.4pt;height:22pt;z-index:251875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" filled="f" strokecolor="#243f60 [1604]" strokeweight=".25pt">
                <v:textbox>
                  <w:txbxContent>
                    <w:p w14:paraId="461D9552" w14:textId="65F344E0" w:rsidR="003C170B" w:rsidRPr="00623E4E" w:rsidRDefault="003C170B" w:rsidP="003C170B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pushStack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F69C72" w14:textId="0EB4DE4A" w:rsidR="00786F5F" w:rsidRDefault="003C170B" w:rsidP="00786F5F">
      <w:pPr>
        <w:ind w:left="432"/>
        <w:rPr>
          <w:lang w:val="e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A952E" wp14:editId="4C4532C0">
                <wp:simplePos x="0" y="0"/>
                <wp:positionH relativeFrom="column">
                  <wp:posOffset>4234815</wp:posOffset>
                </wp:positionH>
                <wp:positionV relativeFrom="paragraph">
                  <wp:posOffset>56185</wp:posOffset>
                </wp:positionV>
                <wp:extent cx="0" cy="1710334"/>
                <wp:effectExtent l="76200" t="0" r="57150" b="6159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C6CE6" id="Straight Arrow Connector 168" o:spid="_x0000_s1026" type="#_x0000_t32" style="position:absolute;margin-left:333.45pt;margin-top:4.4pt;width:0;height:134.6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CB222" wp14:editId="0356CA67">
                <wp:simplePos x="0" y="0"/>
                <wp:positionH relativeFrom="column">
                  <wp:posOffset>2604135</wp:posOffset>
                </wp:positionH>
                <wp:positionV relativeFrom="paragraph">
                  <wp:posOffset>71120</wp:posOffset>
                </wp:positionV>
                <wp:extent cx="0" cy="1710055"/>
                <wp:effectExtent l="76200" t="0" r="57150" b="6159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B8CF0" id="Straight Arrow Connector 166" o:spid="_x0000_s1026" type="#_x0000_t32" style="position:absolute;margin-left:205.05pt;margin-top:5.6pt;width:0;height:134.6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55EA7" wp14:editId="28F0502A">
                <wp:simplePos x="0" y="0"/>
                <wp:positionH relativeFrom="column">
                  <wp:posOffset>3372485</wp:posOffset>
                </wp:positionH>
                <wp:positionV relativeFrom="paragraph">
                  <wp:posOffset>74600</wp:posOffset>
                </wp:positionV>
                <wp:extent cx="0" cy="1710334"/>
                <wp:effectExtent l="76200" t="0" r="57150" b="6159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DFA87" id="Straight Arrow Connector 167" o:spid="_x0000_s1026" type="#_x0000_t32" style="position:absolute;margin-left:265.55pt;margin-top:5.85pt;width:0;height:134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11D34" wp14:editId="00F9FB72">
                <wp:simplePos x="0" y="0"/>
                <wp:positionH relativeFrom="column">
                  <wp:posOffset>1830629</wp:posOffset>
                </wp:positionH>
                <wp:positionV relativeFrom="paragraph">
                  <wp:posOffset>67488</wp:posOffset>
                </wp:positionV>
                <wp:extent cx="0" cy="1710334"/>
                <wp:effectExtent l="76200" t="0" r="57150" b="6159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C3735" id="Straight Arrow Connector 165" o:spid="_x0000_s1026" type="#_x0000_t32" style="position:absolute;margin-left:144.15pt;margin-top:5.3pt;width:0;height:134.6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22DC95A3" w14:textId="5BC3B4CF" w:rsidR="00786F5F" w:rsidRPr="00786F5F" w:rsidRDefault="00786F5F" w:rsidP="00786F5F">
      <w:pPr>
        <w:ind w:left="432"/>
        <w:rPr>
          <w:lang w:val="en"/>
        </w:rPr>
      </w:pPr>
    </w:p>
    <w:p w14:paraId="2198DE13" w14:textId="1554E79C" w:rsidR="006F6C6F" w:rsidRDefault="006F6C6F" w:rsidP="00360212">
      <w:pPr>
        <w:rPr>
          <w:lang w:val="en"/>
        </w:rPr>
      </w:pPr>
    </w:p>
    <w:p w14:paraId="3B77ADD7" w14:textId="7DFC6281" w:rsidR="00325650" w:rsidRDefault="00325650" w:rsidP="005F3DD5">
      <w:pPr>
        <w:ind w:left="720"/>
        <w:rPr>
          <w:lang w:val="en"/>
        </w:rPr>
      </w:pPr>
    </w:p>
    <w:p w14:paraId="7954DEF4" w14:textId="565BF1FD" w:rsidR="00325650" w:rsidRDefault="00325650" w:rsidP="00814F34">
      <w:pPr>
        <w:rPr>
          <w:lang w:val="en"/>
        </w:rPr>
      </w:pPr>
    </w:p>
    <w:p w14:paraId="47FA2C47" w14:textId="205F4BF5" w:rsidR="00325650" w:rsidRDefault="003C170B" w:rsidP="005F3DD5">
      <w:pPr>
        <w:ind w:left="720"/>
        <w:rPr>
          <w:lang w:val="e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7EC4257" wp14:editId="02F1AFB4">
                <wp:simplePos x="0" y="0"/>
                <wp:positionH relativeFrom="page">
                  <wp:posOffset>841248</wp:posOffset>
                </wp:positionH>
                <wp:positionV relativeFrom="paragraph">
                  <wp:posOffset>176378</wp:posOffset>
                </wp:positionV>
                <wp:extent cx="4564685" cy="279400"/>
                <wp:effectExtent l="0" t="0" r="26670" b="2540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685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A29E6" w14:textId="77777777" w:rsidR="003B2AA9" w:rsidRPr="00623E4E" w:rsidRDefault="003B2AA9" w:rsidP="003B2AA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623E4E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Tokenizer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EC4257" id="Rounded Rectangle 47" o:spid="_x0000_s1093" style="position:absolute;left:0;text-align:left;margin-left:66.25pt;margin-top:13.9pt;width:359.4pt;height:22pt;z-index:2516408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" filled="f" strokecolor="#243f60 [1604]" strokeweight=".25pt">
                <v:textbox>
                  <w:txbxContent>
                    <w:p w14:paraId="141A29E6" w14:textId="77777777" w:rsidR="003B2AA9" w:rsidRPr="00623E4E" w:rsidRDefault="003B2AA9" w:rsidP="003B2AA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623E4E">
                        <w:rPr>
                          <w:color w:val="000000" w:themeColor="text1"/>
                          <w:sz w:val="14"/>
                          <w:szCs w:val="14"/>
                        </w:rPr>
                        <w:t>Tokenizer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63818086" w14:textId="6064B7A3" w:rsidR="00325650" w:rsidRDefault="003C170B" w:rsidP="005F3DD5">
      <w:pPr>
        <w:ind w:left="720"/>
        <w:rPr>
          <w:lang w:val="e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D0AB1F2" wp14:editId="10C55EBE">
                <wp:simplePos x="0" y="0"/>
                <wp:positionH relativeFrom="column">
                  <wp:posOffset>741680</wp:posOffset>
                </wp:positionH>
                <wp:positionV relativeFrom="paragraph">
                  <wp:posOffset>332105</wp:posOffset>
                </wp:positionV>
                <wp:extent cx="626110" cy="279400"/>
                <wp:effectExtent l="0" t="0" r="21590" b="2540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2CCBC" w14:textId="380523C3" w:rsidR="003B2AA9" w:rsidRPr="00623E4E" w:rsidRDefault="003B2AA9" w:rsidP="003B2AA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getToken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0AB1F2" id="Rounded Rectangle 110" o:spid="_x0000_s1094" style="position:absolute;left:0;text-align:left;margin-left:58.4pt;margin-top:26.15pt;width:49.3pt;height:22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" filled="f" strokecolor="#243f60 [1604]" strokeweight=".25pt">
                <v:textbox>
                  <w:txbxContent>
                    <w:p w14:paraId="6242CCBC" w14:textId="380523C3" w:rsidR="003B2AA9" w:rsidRPr="00623E4E" w:rsidRDefault="003B2AA9" w:rsidP="003B2AA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getToken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F29C45C" wp14:editId="74D454C7">
                <wp:simplePos x="0" y="0"/>
                <wp:positionH relativeFrom="column">
                  <wp:posOffset>2025015</wp:posOffset>
                </wp:positionH>
                <wp:positionV relativeFrom="paragraph">
                  <wp:posOffset>332105</wp:posOffset>
                </wp:positionV>
                <wp:extent cx="789305" cy="279400"/>
                <wp:effectExtent l="0" t="0" r="10795" b="2540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22536" w14:textId="2706709A" w:rsidR="003B2AA9" w:rsidRPr="00623E4E" w:rsidRDefault="003B2AA9" w:rsidP="003B2AA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putbackToken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29C45C" id="Rounded Rectangle 92" o:spid="_x0000_s1095" style="position:absolute;left:0;text-align:left;margin-left:159.45pt;margin-top:26.15pt;width:62.15pt;height:22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" filled="f" strokecolor="#243f60 [1604]" strokeweight=".25pt">
                <v:textbox>
                  <w:txbxContent>
                    <w:p w14:paraId="01A22536" w14:textId="2706709A" w:rsidR="003B2AA9" w:rsidRPr="00623E4E" w:rsidRDefault="003B2AA9" w:rsidP="003B2AA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putbackToken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C0F51" wp14:editId="66BCD215">
                <wp:simplePos x="0" y="0"/>
                <wp:positionH relativeFrom="column">
                  <wp:posOffset>1040130</wp:posOffset>
                </wp:positionH>
                <wp:positionV relativeFrom="paragraph">
                  <wp:posOffset>132715</wp:posOffset>
                </wp:positionV>
                <wp:extent cx="0" cy="188595"/>
                <wp:effectExtent l="76200" t="0" r="57150" b="5905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D5A53" id="Straight Arrow Connector 162" o:spid="_x0000_s1026" type="#_x0000_t32" style="position:absolute;margin-left:81.9pt;margin-top:10.45pt;width:0;height:14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760E5" wp14:editId="57CCCC0C">
                <wp:simplePos x="0" y="0"/>
                <wp:positionH relativeFrom="column">
                  <wp:posOffset>2421255</wp:posOffset>
                </wp:positionH>
                <wp:positionV relativeFrom="paragraph">
                  <wp:posOffset>130175</wp:posOffset>
                </wp:positionV>
                <wp:extent cx="0" cy="188595"/>
                <wp:effectExtent l="76200" t="0" r="57150" b="5905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25B82" id="Straight Arrow Connector 163" o:spid="_x0000_s1026" type="#_x0000_t32" style="position:absolute;margin-left:190.65pt;margin-top:10.25pt;width:0;height:14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68D82C" wp14:editId="0E479F82">
                <wp:simplePos x="0" y="0"/>
                <wp:positionH relativeFrom="column">
                  <wp:posOffset>3650285</wp:posOffset>
                </wp:positionH>
                <wp:positionV relativeFrom="paragraph">
                  <wp:posOffset>130175</wp:posOffset>
                </wp:positionV>
                <wp:extent cx="0" cy="188595"/>
                <wp:effectExtent l="76200" t="0" r="57150" b="5905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E3993" id="Straight Arrow Connector 164" o:spid="_x0000_s1026" type="#_x0000_t32" style="position:absolute;margin-left:287.4pt;margin-top:10.25pt;width:0;height:14.8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7A2C819F" w14:textId="047D9E9B" w:rsidR="00325650" w:rsidRDefault="003C170B" w:rsidP="005F3DD5">
      <w:pPr>
        <w:ind w:left="720"/>
        <w:rPr>
          <w:lang w:val="en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6EEC59" wp14:editId="761D031C">
                <wp:simplePos x="0" y="0"/>
                <wp:positionH relativeFrom="column">
                  <wp:posOffset>3253410</wp:posOffset>
                </wp:positionH>
                <wp:positionV relativeFrom="paragraph">
                  <wp:posOffset>8890</wp:posOffset>
                </wp:positionV>
                <wp:extent cx="819150" cy="279400"/>
                <wp:effectExtent l="0" t="0" r="19050" b="25400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9400"/>
                        </a:xfrm>
                        <a:prstGeom prst="round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11E61" w14:textId="0F878217" w:rsidR="003B2AA9" w:rsidRPr="00623E4E" w:rsidRDefault="003B2AA9" w:rsidP="003B2AA9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getTokenType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6EEC59" id="Rounded Rectangle 108" o:spid="_x0000_s1096" style="position:absolute;left:0;text-align:left;margin-left:256.15pt;margin-top:.7pt;width:64.5pt;height:22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" filled="f" strokecolor="#243f60 [1604]" strokeweight=".25pt">
                <v:textbox>
                  <w:txbxContent>
                    <w:p w14:paraId="70D11E61" w14:textId="0F878217" w:rsidR="003B2AA9" w:rsidRPr="00623E4E" w:rsidRDefault="003B2AA9" w:rsidP="003B2AA9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getTokenType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1CA6E476" w14:textId="394833DE" w:rsidR="00325650" w:rsidRDefault="00325650" w:rsidP="00160981">
      <w:pPr>
        <w:rPr>
          <w:lang w:val="en"/>
        </w:rPr>
      </w:pPr>
    </w:p>
    <w:p w14:paraId="416F7263" w14:textId="471257AB" w:rsidR="000453D6" w:rsidRDefault="000453D6" w:rsidP="00160981">
      <w:pPr>
        <w:rPr>
          <w:lang w:val="en"/>
        </w:rPr>
      </w:pPr>
      <w:r>
        <w:rPr>
          <w:lang w:val="en"/>
        </w:rPr>
        <w:t>Source Code:</w:t>
      </w:r>
    </w:p>
    <w:p w14:paraId="6B8421D2" w14:textId="77777777" w:rsidR="000453D6" w:rsidRPr="006F6C6F" w:rsidRDefault="00473EA1" w:rsidP="00160981">
      <w:pPr>
        <w:rPr>
          <w:lang w:val="en"/>
        </w:rPr>
      </w:pPr>
      <w:r>
        <w:rPr>
          <w:noProof/>
          <w:lang w:val="en"/>
        </w:rPr>
        <w:object w:dxaOrig="1551" w:dyaOrig="1004" w14:anchorId="25BA27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7.1pt;height:49.9pt;mso-width-percent:0;mso-height-percent:0;mso-width-percent:0;mso-height-percent:0" o:ole="">
            <v:imagedata r:id="rId11" o:title=""/>
          </v:shape>
          <o:OLEObject Type="Embed" ProgID="Package" ShapeID="_x0000_i1025" DrawAspect="Icon" ObjectID="_1651781452" r:id="rId12"/>
        </w:object>
      </w:r>
    </w:p>
    <w:sectPr w:rsidR="000453D6" w:rsidRPr="006F6C6F" w:rsidSect="004C5823">
      <w:footerReference w:type="default" r:id="rId13"/>
      <w:pgSz w:w="12240" w:h="15840"/>
      <w:pgMar w:top="690" w:right="990" w:bottom="1440" w:left="108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B5884" w14:textId="77777777" w:rsidR="00473EA1" w:rsidRDefault="00473EA1" w:rsidP="00FF1731">
      <w:pPr>
        <w:spacing w:after="0" w:line="240" w:lineRule="auto"/>
      </w:pPr>
      <w:r>
        <w:separator/>
      </w:r>
    </w:p>
  </w:endnote>
  <w:endnote w:type="continuationSeparator" w:id="0">
    <w:p w14:paraId="2EB7BDCD" w14:textId="77777777" w:rsidR="00473EA1" w:rsidRDefault="00473EA1" w:rsidP="00FF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A3A60" w14:textId="34CE18F9" w:rsidR="007D2BC6" w:rsidRPr="003529DA" w:rsidRDefault="007D2BC6" w:rsidP="00B6646B">
    <w:pPr>
      <w:pStyle w:val="Footer"/>
      <w:pBdr>
        <w:top w:val="single" w:sz="4" w:space="1" w:color="7F7F7F"/>
      </w:pBdr>
      <w:tabs>
        <w:tab w:val="clear" w:pos="4680"/>
        <w:tab w:val="clear" w:pos="9360"/>
        <w:tab w:val="right" w:pos="10080"/>
      </w:tabs>
      <w:jc w:val="center"/>
      <w:rPr>
        <w:sz w:val="18"/>
        <w:szCs w:val="18"/>
      </w:rPr>
    </w:pPr>
    <w:r>
      <w:rPr>
        <w:sz w:val="18"/>
        <w:szCs w:val="18"/>
      </w:rPr>
      <w:t>Copyright 2015</w:t>
    </w:r>
    <w:r w:rsidRPr="003529DA">
      <w:rPr>
        <w:sz w:val="18"/>
        <w:szCs w:val="18"/>
      </w:rPr>
      <w:tab/>
      <w:t xml:space="preserve">Page </w:t>
    </w:r>
    <w:r w:rsidRPr="003529DA">
      <w:rPr>
        <w:sz w:val="18"/>
        <w:szCs w:val="18"/>
      </w:rPr>
      <w:fldChar w:fldCharType="begin"/>
    </w:r>
    <w:r w:rsidRPr="003529DA">
      <w:rPr>
        <w:sz w:val="18"/>
        <w:szCs w:val="18"/>
      </w:rPr>
      <w:instrText xml:space="preserve"> PAGE   \* MERGEFORMAT </w:instrText>
    </w:r>
    <w:r w:rsidRPr="003529DA">
      <w:rPr>
        <w:sz w:val="18"/>
        <w:szCs w:val="18"/>
      </w:rPr>
      <w:fldChar w:fldCharType="separate"/>
    </w:r>
    <w:r w:rsidR="000453D6">
      <w:rPr>
        <w:noProof/>
        <w:sz w:val="18"/>
        <w:szCs w:val="18"/>
      </w:rPr>
      <w:t>9</w:t>
    </w:r>
    <w:r w:rsidRPr="003529DA">
      <w:rPr>
        <w:sz w:val="18"/>
        <w:szCs w:val="18"/>
      </w:rPr>
      <w:fldChar w:fldCharType="end"/>
    </w:r>
    <w:r w:rsidRPr="003529DA">
      <w:rPr>
        <w:sz w:val="18"/>
        <w:szCs w:val="18"/>
      </w:rPr>
      <w:t xml:space="preserve"> of </w:t>
    </w:r>
    <w:r w:rsidR="00F679A2">
      <w:rPr>
        <w:noProof/>
        <w:sz w:val="18"/>
        <w:szCs w:val="18"/>
      </w:rPr>
      <w:fldChar w:fldCharType="begin"/>
    </w:r>
    <w:r w:rsidR="00F679A2">
      <w:rPr>
        <w:noProof/>
        <w:sz w:val="18"/>
        <w:szCs w:val="18"/>
      </w:rPr>
      <w:instrText xml:space="preserve"> NUMPAGES   \* MERGEFORMAT </w:instrText>
    </w:r>
    <w:r w:rsidR="00F679A2">
      <w:rPr>
        <w:noProof/>
        <w:sz w:val="18"/>
        <w:szCs w:val="18"/>
      </w:rPr>
      <w:fldChar w:fldCharType="separate"/>
    </w:r>
    <w:r w:rsidR="000453D6" w:rsidRPr="000453D6">
      <w:rPr>
        <w:noProof/>
        <w:sz w:val="18"/>
        <w:szCs w:val="18"/>
      </w:rPr>
      <w:t>9</w:t>
    </w:r>
    <w:r w:rsidR="00F679A2">
      <w:rPr>
        <w:noProof/>
        <w:sz w:val="18"/>
        <w:szCs w:val="18"/>
      </w:rPr>
      <w:fldChar w:fldCharType="end"/>
    </w:r>
    <w:r w:rsidRPr="003529DA">
      <w:rPr>
        <w:sz w:val="18"/>
        <w:szCs w:val="18"/>
      </w:rPr>
      <w:tab/>
    </w:r>
    <w:r>
      <w:rPr>
        <w:sz w:val="18"/>
        <w:szCs w:val="18"/>
      </w:rPr>
      <w:t xml:space="preserve">                                           </w:t>
    </w:r>
  </w:p>
  <w:p w14:paraId="7CDA3A61" w14:textId="77777777" w:rsidR="007D2BC6" w:rsidRDefault="007D2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5BE36" w14:textId="77777777" w:rsidR="00473EA1" w:rsidRDefault="00473EA1" w:rsidP="00FF1731">
      <w:pPr>
        <w:spacing w:after="0" w:line="240" w:lineRule="auto"/>
      </w:pPr>
      <w:r>
        <w:separator/>
      </w:r>
    </w:p>
  </w:footnote>
  <w:footnote w:type="continuationSeparator" w:id="0">
    <w:p w14:paraId="38E88100" w14:textId="77777777" w:rsidR="00473EA1" w:rsidRDefault="00473EA1" w:rsidP="00FF17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3A3ECF6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6848F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764ECF"/>
    <w:multiLevelType w:val="hybridMultilevel"/>
    <w:tmpl w:val="C688CF28"/>
    <w:lvl w:ilvl="0" w:tplc="EE3647A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5F8368E"/>
    <w:multiLevelType w:val="hybridMultilevel"/>
    <w:tmpl w:val="C06E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32093"/>
    <w:multiLevelType w:val="hybridMultilevel"/>
    <w:tmpl w:val="AE48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67108"/>
    <w:multiLevelType w:val="multilevel"/>
    <w:tmpl w:val="DD00E6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1E4628"/>
    <w:multiLevelType w:val="hybridMultilevel"/>
    <w:tmpl w:val="E7BA5A06"/>
    <w:lvl w:ilvl="0" w:tplc="CE96CE1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0744CE5"/>
    <w:multiLevelType w:val="hybridMultilevel"/>
    <w:tmpl w:val="50F0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1729A"/>
    <w:multiLevelType w:val="hybridMultilevel"/>
    <w:tmpl w:val="7B32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276F4"/>
    <w:multiLevelType w:val="hybridMultilevel"/>
    <w:tmpl w:val="396C5D0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58F7820"/>
    <w:multiLevelType w:val="hybridMultilevel"/>
    <w:tmpl w:val="59C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A3D79"/>
    <w:multiLevelType w:val="hybridMultilevel"/>
    <w:tmpl w:val="B0A41E40"/>
    <w:lvl w:ilvl="0" w:tplc="E8E6483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406D5B8C"/>
    <w:multiLevelType w:val="hybridMultilevel"/>
    <w:tmpl w:val="05D406C6"/>
    <w:lvl w:ilvl="0" w:tplc="E8163D7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ED8699C"/>
    <w:multiLevelType w:val="hybridMultilevel"/>
    <w:tmpl w:val="C958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573AA"/>
    <w:multiLevelType w:val="hybridMultilevel"/>
    <w:tmpl w:val="D5083F80"/>
    <w:lvl w:ilvl="0" w:tplc="9B3E37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56E1D2D"/>
    <w:multiLevelType w:val="hybridMultilevel"/>
    <w:tmpl w:val="2276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F1F99"/>
    <w:multiLevelType w:val="hybridMultilevel"/>
    <w:tmpl w:val="6CA46772"/>
    <w:lvl w:ilvl="0" w:tplc="359621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631E31FB"/>
    <w:multiLevelType w:val="hybridMultilevel"/>
    <w:tmpl w:val="E7484FDC"/>
    <w:lvl w:ilvl="0" w:tplc="1D36E40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667328AD"/>
    <w:multiLevelType w:val="hybridMultilevel"/>
    <w:tmpl w:val="2F1A46CC"/>
    <w:lvl w:ilvl="0" w:tplc="9A68FE1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6689579A"/>
    <w:multiLevelType w:val="hybridMultilevel"/>
    <w:tmpl w:val="D75A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47391C"/>
    <w:multiLevelType w:val="hybridMultilevel"/>
    <w:tmpl w:val="4ACCE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7"/>
  </w:num>
  <w:num w:numId="6">
    <w:abstractNumId w:val="8"/>
  </w:num>
  <w:num w:numId="7">
    <w:abstractNumId w:val="3"/>
  </w:num>
  <w:num w:numId="8">
    <w:abstractNumId w:val="19"/>
  </w:num>
  <w:num w:numId="9">
    <w:abstractNumId w:val="15"/>
  </w:num>
  <w:num w:numId="10">
    <w:abstractNumId w:val="13"/>
  </w:num>
  <w:num w:numId="11">
    <w:abstractNumId w:val="4"/>
  </w:num>
  <w:num w:numId="12">
    <w:abstractNumId w:val="20"/>
  </w:num>
  <w:num w:numId="13">
    <w:abstractNumId w:val="2"/>
  </w:num>
  <w:num w:numId="14">
    <w:abstractNumId w:val="11"/>
  </w:num>
  <w:num w:numId="15">
    <w:abstractNumId w:val="14"/>
  </w:num>
  <w:num w:numId="16">
    <w:abstractNumId w:val="6"/>
  </w:num>
  <w:num w:numId="17">
    <w:abstractNumId w:val="9"/>
  </w:num>
  <w:num w:numId="18">
    <w:abstractNumId w:val="17"/>
  </w:num>
  <w:num w:numId="19">
    <w:abstractNumId w:val="18"/>
  </w:num>
  <w:num w:numId="20">
    <w:abstractNumId w:val="12"/>
  </w:num>
  <w:num w:numId="21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C56"/>
    <w:rsid w:val="0000211D"/>
    <w:rsid w:val="0000429B"/>
    <w:rsid w:val="00005759"/>
    <w:rsid w:val="00012AAE"/>
    <w:rsid w:val="00023A4F"/>
    <w:rsid w:val="00026FDF"/>
    <w:rsid w:val="00034082"/>
    <w:rsid w:val="00035D89"/>
    <w:rsid w:val="00040D67"/>
    <w:rsid w:val="000453D6"/>
    <w:rsid w:val="00045BA2"/>
    <w:rsid w:val="00052313"/>
    <w:rsid w:val="0006593B"/>
    <w:rsid w:val="000714EF"/>
    <w:rsid w:val="00074B93"/>
    <w:rsid w:val="00075712"/>
    <w:rsid w:val="00077000"/>
    <w:rsid w:val="00077AA1"/>
    <w:rsid w:val="000814DA"/>
    <w:rsid w:val="00092353"/>
    <w:rsid w:val="000A0783"/>
    <w:rsid w:val="000B250A"/>
    <w:rsid w:val="000B291B"/>
    <w:rsid w:val="000C15AA"/>
    <w:rsid w:val="000C2FA9"/>
    <w:rsid w:val="000C7E7A"/>
    <w:rsid w:val="000D0DA4"/>
    <w:rsid w:val="000E13F8"/>
    <w:rsid w:val="000E3067"/>
    <w:rsid w:val="000E3788"/>
    <w:rsid w:val="000E743C"/>
    <w:rsid w:val="000F1A16"/>
    <w:rsid w:val="001001FC"/>
    <w:rsid w:val="00100BAC"/>
    <w:rsid w:val="00103288"/>
    <w:rsid w:val="00114613"/>
    <w:rsid w:val="0012045D"/>
    <w:rsid w:val="00127897"/>
    <w:rsid w:val="00132C67"/>
    <w:rsid w:val="0014238B"/>
    <w:rsid w:val="001448C4"/>
    <w:rsid w:val="00154975"/>
    <w:rsid w:val="001558F8"/>
    <w:rsid w:val="001607A2"/>
    <w:rsid w:val="00160981"/>
    <w:rsid w:val="0016121E"/>
    <w:rsid w:val="00164B5B"/>
    <w:rsid w:val="00167CF9"/>
    <w:rsid w:val="00172BB7"/>
    <w:rsid w:val="00173B1B"/>
    <w:rsid w:val="00174784"/>
    <w:rsid w:val="001849B7"/>
    <w:rsid w:val="00185404"/>
    <w:rsid w:val="00185A4B"/>
    <w:rsid w:val="001867F7"/>
    <w:rsid w:val="00193889"/>
    <w:rsid w:val="001965D8"/>
    <w:rsid w:val="001A08CE"/>
    <w:rsid w:val="001A300E"/>
    <w:rsid w:val="001A3A39"/>
    <w:rsid w:val="001A564C"/>
    <w:rsid w:val="001B3B9F"/>
    <w:rsid w:val="001B78BA"/>
    <w:rsid w:val="001C4D91"/>
    <w:rsid w:val="001C7884"/>
    <w:rsid w:val="001C7FF0"/>
    <w:rsid w:val="001D1FB8"/>
    <w:rsid w:val="001D2393"/>
    <w:rsid w:val="001D715B"/>
    <w:rsid w:val="001F0609"/>
    <w:rsid w:val="001F2C1F"/>
    <w:rsid w:val="001F429A"/>
    <w:rsid w:val="0020181D"/>
    <w:rsid w:val="00202B63"/>
    <w:rsid w:val="00206271"/>
    <w:rsid w:val="00206B35"/>
    <w:rsid w:val="002079D1"/>
    <w:rsid w:val="00207E1B"/>
    <w:rsid w:val="00215DAD"/>
    <w:rsid w:val="002219AD"/>
    <w:rsid w:val="00221D7E"/>
    <w:rsid w:val="00223AAA"/>
    <w:rsid w:val="00224945"/>
    <w:rsid w:val="00227218"/>
    <w:rsid w:val="00232C40"/>
    <w:rsid w:val="00236167"/>
    <w:rsid w:val="00236540"/>
    <w:rsid w:val="00236C73"/>
    <w:rsid w:val="00243D8B"/>
    <w:rsid w:val="002542B2"/>
    <w:rsid w:val="00254C43"/>
    <w:rsid w:val="00254DC6"/>
    <w:rsid w:val="00273867"/>
    <w:rsid w:val="00274AF5"/>
    <w:rsid w:val="00280051"/>
    <w:rsid w:val="0029075B"/>
    <w:rsid w:val="002920D8"/>
    <w:rsid w:val="002A06F4"/>
    <w:rsid w:val="002A20F5"/>
    <w:rsid w:val="002A224F"/>
    <w:rsid w:val="002A355F"/>
    <w:rsid w:val="002A6A14"/>
    <w:rsid w:val="002B4246"/>
    <w:rsid w:val="002C58E2"/>
    <w:rsid w:val="002C5B93"/>
    <w:rsid w:val="002E191D"/>
    <w:rsid w:val="002E2A54"/>
    <w:rsid w:val="002E30C5"/>
    <w:rsid w:val="002F2E86"/>
    <w:rsid w:val="00300C83"/>
    <w:rsid w:val="00301E06"/>
    <w:rsid w:val="00303B32"/>
    <w:rsid w:val="00307965"/>
    <w:rsid w:val="00310491"/>
    <w:rsid w:val="0032021D"/>
    <w:rsid w:val="00325650"/>
    <w:rsid w:val="0033118B"/>
    <w:rsid w:val="0033231A"/>
    <w:rsid w:val="00334552"/>
    <w:rsid w:val="00337A02"/>
    <w:rsid w:val="00340398"/>
    <w:rsid w:val="003524E7"/>
    <w:rsid w:val="003529DA"/>
    <w:rsid w:val="00355ED5"/>
    <w:rsid w:val="00360212"/>
    <w:rsid w:val="00365E5A"/>
    <w:rsid w:val="003662D7"/>
    <w:rsid w:val="00367229"/>
    <w:rsid w:val="0037194B"/>
    <w:rsid w:val="00372CD8"/>
    <w:rsid w:val="00373B62"/>
    <w:rsid w:val="003758B5"/>
    <w:rsid w:val="00380EDE"/>
    <w:rsid w:val="00382822"/>
    <w:rsid w:val="00392296"/>
    <w:rsid w:val="00395A5D"/>
    <w:rsid w:val="0039616E"/>
    <w:rsid w:val="00396FD5"/>
    <w:rsid w:val="003A336B"/>
    <w:rsid w:val="003A74B7"/>
    <w:rsid w:val="003B102B"/>
    <w:rsid w:val="003B24B6"/>
    <w:rsid w:val="003B2AA9"/>
    <w:rsid w:val="003B3032"/>
    <w:rsid w:val="003B67F6"/>
    <w:rsid w:val="003C036D"/>
    <w:rsid w:val="003C170B"/>
    <w:rsid w:val="003D3F8F"/>
    <w:rsid w:val="003D41AA"/>
    <w:rsid w:val="003D5209"/>
    <w:rsid w:val="003D635E"/>
    <w:rsid w:val="003D6759"/>
    <w:rsid w:val="003D69CA"/>
    <w:rsid w:val="003D6F20"/>
    <w:rsid w:val="003E2573"/>
    <w:rsid w:val="003E27CD"/>
    <w:rsid w:val="003E414C"/>
    <w:rsid w:val="003F0757"/>
    <w:rsid w:val="003F29DA"/>
    <w:rsid w:val="003F3B31"/>
    <w:rsid w:val="003F44BD"/>
    <w:rsid w:val="003F4E36"/>
    <w:rsid w:val="003F5A29"/>
    <w:rsid w:val="003F694E"/>
    <w:rsid w:val="00404BAE"/>
    <w:rsid w:val="00405F1E"/>
    <w:rsid w:val="0040719A"/>
    <w:rsid w:val="00415558"/>
    <w:rsid w:val="00416C25"/>
    <w:rsid w:val="00416C77"/>
    <w:rsid w:val="00421FBE"/>
    <w:rsid w:val="004254BD"/>
    <w:rsid w:val="0043310D"/>
    <w:rsid w:val="004352BA"/>
    <w:rsid w:val="00436A91"/>
    <w:rsid w:val="00441E78"/>
    <w:rsid w:val="00442886"/>
    <w:rsid w:val="00443D5F"/>
    <w:rsid w:val="00444F29"/>
    <w:rsid w:val="00445D71"/>
    <w:rsid w:val="004464BC"/>
    <w:rsid w:val="0045037F"/>
    <w:rsid w:val="0045384B"/>
    <w:rsid w:val="0046441C"/>
    <w:rsid w:val="00473EA1"/>
    <w:rsid w:val="00476FCC"/>
    <w:rsid w:val="00477693"/>
    <w:rsid w:val="00481AE5"/>
    <w:rsid w:val="00483C11"/>
    <w:rsid w:val="00485619"/>
    <w:rsid w:val="004869B2"/>
    <w:rsid w:val="004976EA"/>
    <w:rsid w:val="004A03A4"/>
    <w:rsid w:val="004A30B5"/>
    <w:rsid w:val="004A7F35"/>
    <w:rsid w:val="004B1A0C"/>
    <w:rsid w:val="004B1E37"/>
    <w:rsid w:val="004B3495"/>
    <w:rsid w:val="004B5320"/>
    <w:rsid w:val="004B53C4"/>
    <w:rsid w:val="004B640C"/>
    <w:rsid w:val="004C17FD"/>
    <w:rsid w:val="004C29F2"/>
    <w:rsid w:val="004C5823"/>
    <w:rsid w:val="004C70CE"/>
    <w:rsid w:val="004D02E7"/>
    <w:rsid w:val="004D3FEF"/>
    <w:rsid w:val="004D6627"/>
    <w:rsid w:val="004D7613"/>
    <w:rsid w:val="004E217A"/>
    <w:rsid w:val="004F041B"/>
    <w:rsid w:val="004F144C"/>
    <w:rsid w:val="004F1451"/>
    <w:rsid w:val="004F2542"/>
    <w:rsid w:val="004F2B89"/>
    <w:rsid w:val="004F4914"/>
    <w:rsid w:val="004F6EFD"/>
    <w:rsid w:val="00501095"/>
    <w:rsid w:val="005018ED"/>
    <w:rsid w:val="00502F12"/>
    <w:rsid w:val="00512C9A"/>
    <w:rsid w:val="005154CE"/>
    <w:rsid w:val="00515FA8"/>
    <w:rsid w:val="00517F63"/>
    <w:rsid w:val="00520D03"/>
    <w:rsid w:val="00520F1E"/>
    <w:rsid w:val="00535F50"/>
    <w:rsid w:val="00536F3B"/>
    <w:rsid w:val="00543C12"/>
    <w:rsid w:val="00546105"/>
    <w:rsid w:val="005500E4"/>
    <w:rsid w:val="005521D0"/>
    <w:rsid w:val="00553187"/>
    <w:rsid w:val="0055780F"/>
    <w:rsid w:val="0056681D"/>
    <w:rsid w:val="005703CC"/>
    <w:rsid w:val="00575A53"/>
    <w:rsid w:val="00583CCB"/>
    <w:rsid w:val="005A4119"/>
    <w:rsid w:val="005A4E01"/>
    <w:rsid w:val="005A7C29"/>
    <w:rsid w:val="005B52D7"/>
    <w:rsid w:val="005C1EB2"/>
    <w:rsid w:val="005C5D7A"/>
    <w:rsid w:val="005D36D1"/>
    <w:rsid w:val="005D37C6"/>
    <w:rsid w:val="005D3C7F"/>
    <w:rsid w:val="005E7EC2"/>
    <w:rsid w:val="005F1CC1"/>
    <w:rsid w:val="005F340F"/>
    <w:rsid w:val="005F3DD5"/>
    <w:rsid w:val="005F4BCD"/>
    <w:rsid w:val="005F4F14"/>
    <w:rsid w:val="005F6E03"/>
    <w:rsid w:val="005F7D87"/>
    <w:rsid w:val="005F7F41"/>
    <w:rsid w:val="00602391"/>
    <w:rsid w:val="00603546"/>
    <w:rsid w:val="00606E43"/>
    <w:rsid w:val="00611F23"/>
    <w:rsid w:val="00620565"/>
    <w:rsid w:val="00623E4E"/>
    <w:rsid w:val="00624ED0"/>
    <w:rsid w:val="0062548C"/>
    <w:rsid w:val="0063009A"/>
    <w:rsid w:val="00632AA2"/>
    <w:rsid w:val="006361BB"/>
    <w:rsid w:val="006423A1"/>
    <w:rsid w:val="00643BBD"/>
    <w:rsid w:val="006477EC"/>
    <w:rsid w:val="00655E6B"/>
    <w:rsid w:val="006620F2"/>
    <w:rsid w:val="0066433F"/>
    <w:rsid w:val="00673984"/>
    <w:rsid w:val="006750E9"/>
    <w:rsid w:val="006769EB"/>
    <w:rsid w:val="00683505"/>
    <w:rsid w:val="006865F3"/>
    <w:rsid w:val="006916A3"/>
    <w:rsid w:val="00696849"/>
    <w:rsid w:val="006A1B6D"/>
    <w:rsid w:val="006A2988"/>
    <w:rsid w:val="006A3C5E"/>
    <w:rsid w:val="006A6A5F"/>
    <w:rsid w:val="006B4C28"/>
    <w:rsid w:val="006B66C3"/>
    <w:rsid w:val="006C451E"/>
    <w:rsid w:val="006D186F"/>
    <w:rsid w:val="006D4B87"/>
    <w:rsid w:val="006E0169"/>
    <w:rsid w:val="006E120F"/>
    <w:rsid w:val="006E34B6"/>
    <w:rsid w:val="006E4507"/>
    <w:rsid w:val="006E4FE6"/>
    <w:rsid w:val="006E60D1"/>
    <w:rsid w:val="006F22F7"/>
    <w:rsid w:val="006F2413"/>
    <w:rsid w:val="006F4E34"/>
    <w:rsid w:val="006F6C6F"/>
    <w:rsid w:val="007100A8"/>
    <w:rsid w:val="00714071"/>
    <w:rsid w:val="00715E3D"/>
    <w:rsid w:val="00723058"/>
    <w:rsid w:val="00731312"/>
    <w:rsid w:val="0073305F"/>
    <w:rsid w:val="0073656C"/>
    <w:rsid w:val="00737403"/>
    <w:rsid w:val="007375E7"/>
    <w:rsid w:val="00740CDB"/>
    <w:rsid w:val="00740E32"/>
    <w:rsid w:val="00743596"/>
    <w:rsid w:val="00743B8D"/>
    <w:rsid w:val="00744FE8"/>
    <w:rsid w:val="007634C7"/>
    <w:rsid w:val="00763DD4"/>
    <w:rsid w:val="00770B04"/>
    <w:rsid w:val="00770D4C"/>
    <w:rsid w:val="007713F9"/>
    <w:rsid w:val="00774598"/>
    <w:rsid w:val="00777F3D"/>
    <w:rsid w:val="0078077B"/>
    <w:rsid w:val="00786F5F"/>
    <w:rsid w:val="007968C1"/>
    <w:rsid w:val="007A3AFB"/>
    <w:rsid w:val="007B100B"/>
    <w:rsid w:val="007B51BB"/>
    <w:rsid w:val="007B5A7C"/>
    <w:rsid w:val="007C0EB0"/>
    <w:rsid w:val="007C12EE"/>
    <w:rsid w:val="007C1F88"/>
    <w:rsid w:val="007D089C"/>
    <w:rsid w:val="007D27AD"/>
    <w:rsid w:val="007D2BC6"/>
    <w:rsid w:val="007D3964"/>
    <w:rsid w:val="007D3C80"/>
    <w:rsid w:val="007D48FA"/>
    <w:rsid w:val="007D566E"/>
    <w:rsid w:val="007D60DC"/>
    <w:rsid w:val="007E046D"/>
    <w:rsid w:val="007E3597"/>
    <w:rsid w:val="007E4372"/>
    <w:rsid w:val="007E5444"/>
    <w:rsid w:val="007E7A15"/>
    <w:rsid w:val="007F26CE"/>
    <w:rsid w:val="00800217"/>
    <w:rsid w:val="00800FC5"/>
    <w:rsid w:val="008015AB"/>
    <w:rsid w:val="00810FC6"/>
    <w:rsid w:val="00812474"/>
    <w:rsid w:val="0081497A"/>
    <w:rsid w:val="00814F34"/>
    <w:rsid w:val="0081508F"/>
    <w:rsid w:val="00821B12"/>
    <w:rsid w:val="00831955"/>
    <w:rsid w:val="00837EB1"/>
    <w:rsid w:val="00842D6F"/>
    <w:rsid w:val="00843584"/>
    <w:rsid w:val="008454AF"/>
    <w:rsid w:val="00845632"/>
    <w:rsid w:val="00846E8F"/>
    <w:rsid w:val="00851855"/>
    <w:rsid w:val="00852791"/>
    <w:rsid w:val="00853C47"/>
    <w:rsid w:val="00856100"/>
    <w:rsid w:val="008604BE"/>
    <w:rsid w:val="008611C4"/>
    <w:rsid w:val="00875810"/>
    <w:rsid w:val="00883D61"/>
    <w:rsid w:val="00890429"/>
    <w:rsid w:val="008912E4"/>
    <w:rsid w:val="0089601E"/>
    <w:rsid w:val="008966C6"/>
    <w:rsid w:val="008A13D8"/>
    <w:rsid w:val="008A4F95"/>
    <w:rsid w:val="008B1389"/>
    <w:rsid w:val="008B68F0"/>
    <w:rsid w:val="008C3904"/>
    <w:rsid w:val="008D3A08"/>
    <w:rsid w:val="008D6192"/>
    <w:rsid w:val="008D7672"/>
    <w:rsid w:val="008E7F3D"/>
    <w:rsid w:val="008F106C"/>
    <w:rsid w:val="008F2A4C"/>
    <w:rsid w:val="008F35DD"/>
    <w:rsid w:val="008F48C5"/>
    <w:rsid w:val="00903C92"/>
    <w:rsid w:val="00905922"/>
    <w:rsid w:val="0091124A"/>
    <w:rsid w:val="009115DD"/>
    <w:rsid w:val="00911B38"/>
    <w:rsid w:val="0091338A"/>
    <w:rsid w:val="00915C5E"/>
    <w:rsid w:val="009168A6"/>
    <w:rsid w:val="009213A7"/>
    <w:rsid w:val="00923991"/>
    <w:rsid w:val="0092452B"/>
    <w:rsid w:val="00924A35"/>
    <w:rsid w:val="0092555B"/>
    <w:rsid w:val="00926FF7"/>
    <w:rsid w:val="00931793"/>
    <w:rsid w:val="0093238C"/>
    <w:rsid w:val="00933011"/>
    <w:rsid w:val="0093594C"/>
    <w:rsid w:val="0093787D"/>
    <w:rsid w:val="00940036"/>
    <w:rsid w:val="00941053"/>
    <w:rsid w:val="00943513"/>
    <w:rsid w:val="009449A6"/>
    <w:rsid w:val="0094761E"/>
    <w:rsid w:val="0095035A"/>
    <w:rsid w:val="009516B3"/>
    <w:rsid w:val="00953D57"/>
    <w:rsid w:val="00955E60"/>
    <w:rsid w:val="00956BD4"/>
    <w:rsid w:val="00956D85"/>
    <w:rsid w:val="00957200"/>
    <w:rsid w:val="009616C6"/>
    <w:rsid w:val="009704FD"/>
    <w:rsid w:val="009709EF"/>
    <w:rsid w:val="00973777"/>
    <w:rsid w:val="00975316"/>
    <w:rsid w:val="00987182"/>
    <w:rsid w:val="0099146C"/>
    <w:rsid w:val="00991E3E"/>
    <w:rsid w:val="0099222A"/>
    <w:rsid w:val="0099370A"/>
    <w:rsid w:val="009955C7"/>
    <w:rsid w:val="009A016C"/>
    <w:rsid w:val="009A0787"/>
    <w:rsid w:val="009A4B64"/>
    <w:rsid w:val="009B13F5"/>
    <w:rsid w:val="009B141F"/>
    <w:rsid w:val="009B551E"/>
    <w:rsid w:val="009D0ADD"/>
    <w:rsid w:val="009D7880"/>
    <w:rsid w:val="009E2908"/>
    <w:rsid w:val="009E5912"/>
    <w:rsid w:val="009E6851"/>
    <w:rsid w:val="009E6F53"/>
    <w:rsid w:val="009F1440"/>
    <w:rsid w:val="009F1C3A"/>
    <w:rsid w:val="009F30B9"/>
    <w:rsid w:val="009F35F8"/>
    <w:rsid w:val="00A038AC"/>
    <w:rsid w:val="00A03A30"/>
    <w:rsid w:val="00A1148D"/>
    <w:rsid w:val="00A14E1E"/>
    <w:rsid w:val="00A27267"/>
    <w:rsid w:val="00A30436"/>
    <w:rsid w:val="00A311E8"/>
    <w:rsid w:val="00A3246F"/>
    <w:rsid w:val="00A37528"/>
    <w:rsid w:val="00A429E7"/>
    <w:rsid w:val="00A42D29"/>
    <w:rsid w:val="00A45DE4"/>
    <w:rsid w:val="00A507F1"/>
    <w:rsid w:val="00A5678B"/>
    <w:rsid w:val="00A5697E"/>
    <w:rsid w:val="00A57822"/>
    <w:rsid w:val="00A60FF7"/>
    <w:rsid w:val="00A6359F"/>
    <w:rsid w:val="00A645D9"/>
    <w:rsid w:val="00A64EC9"/>
    <w:rsid w:val="00A6588D"/>
    <w:rsid w:val="00A65B0C"/>
    <w:rsid w:val="00A66428"/>
    <w:rsid w:val="00A67631"/>
    <w:rsid w:val="00A7535B"/>
    <w:rsid w:val="00A76664"/>
    <w:rsid w:val="00A768E1"/>
    <w:rsid w:val="00A7776E"/>
    <w:rsid w:val="00A77987"/>
    <w:rsid w:val="00A77D33"/>
    <w:rsid w:val="00A86533"/>
    <w:rsid w:val="00A86E5A"/>
    <w:rsid w:val="00A87BA6"/>
    <w:rsid w:val="00A92C1A"/>
    <w:rsid w:val="00AA29C4"/>
    <w:rsid w:val="00AA2B2E"/>
    <w:rsid w:val="00AA41F1"/>
    <w:rsid w:val="00AA6011"/>
    <w:rsid w:val="00AB0483"/>
    <w:rsid w:val="00AB1F1B"/>
    <w:rsid w:val="00AB2DF2"/>
    <w:rsid w:val="00AB4D81"/>
    <w:rsid w:val="00AB61C9"/>
    <w:rsid w:val="00AD47AC"/>
    <w:rsid w:val="00AE218B"/>
    <w:rsid w:val="00AF353F"/>
    <w:rsid w:val="00B00906"/>
    <w:rsid w:val="00B068D6"/>
    <w:rsid w:val="00B06A46"/>
    <w:rsid w:val="00B15A9A"/>
    <w:rsid w:val="00B16EA8"/>
    <w:rsid w:val="00B179B8"/>
    <w:rsid w:val="00B232F8"/>
    <w:rsid w:val="00B30C80"/>
    <w:rsid w:val="00B356EE"/>
    <w:rsid w:val="00B35AFB"/>
    <w:rsid w:val="00B41CCE"/>
    <w:rsid w:val="00B43B3C"/>
    <w:rsid w:val="00B44242"/>
    <w:rsid w:val="00B4635E"/>
    <w:rsid w:val="00B47966"/>
    <w:rsid w:val="00B5095D"/>
    <w:rsid w:val="00B524D9"/>
    <w:rsid w:val="00B54BEE"/>
    <w:rsid w:val="00B5780A"/>
    <w:rsid w:val="00B61182"/>
    <w:rsid w:val="00B626AC"/>
    <w:rsid w:val="00B6646B"/>
    <w:rsid w:val="00B7302F"/>
    <w:rsid w:val="00B738A8"/>
    <w:rsid w:val="00B77CAD"/>
    <w:rsid w:val="00B8018A"/>
    <w:rsid w:val="00B82021"/>
    <w:rsid w:val="00B869FB"/>
    <w:rsid w:val="00B87972"/>
    <w:rsid w:val="00B921AC"/>
    <w:rsid w:val="00B94A9A"/>
    <w:rsid w:val="00B95A5E"/>
    <w:rsid w:val="00B9715A"/>
    <w:rsid w:val="00BA0BA6"/>
    <w:rsid w:val="00BA4660"/>
    <w:rsid w:val="00BA4909"/>
    <w:rsid w:val="00BA5251"/>
    <w:rsid w:val="00BA5A7A"/>
    <w:rsid w:val="00BB3A82"/>
    <w:rsid w:val="00BB3CDE"/>
    <w:rsid w:val="00BB4965"/>
    <w:rsid w:val="00BB4C68"/>
    <w:rsid w:val="00BB7616"/>
    <w:rsid w:val="00BC15FD"/>
    <w:rsid w:val="00BC18DF"/>
    <w:rsid w:val="00BC370F"/>
    <w:rsid w:val="00BC6559"/>
    <w:rsid w:val="00BD3B34"/>
    <w:rsid w:val="00BD6CD8"/>
    <w:rsid w:val="00BD6FEC"/>
    <w:rsid w:val="00BD7003"/>
    <w:rsid w:val="00BE0E80"/>
    <w:rsid w:val="00BE5D7D"/>
    <w:rsid w:val="00BE6BBB"/>
    <w:rsid w:val="00BE785D"/>
    <w:rsid w:val="00BF1D86"/>
    <w:rsid w:val="00BF260C"/>
    <w:rsid w:val="00BF29D1"/>
    <w:rsid w:val="00BF2B37"/>
    <w:rsid w:val="00BF2B79"/>
    <w:rsid w:val="00BF3D6D"/>
    <w:rsid w:val="00BF71D3"/>
    <w:rsid w:val="00C014B7"/>
    <w:rsid w:val="00C0689D"/>
    <w:rsid w:val="00C120AF"/>
    <w:rsid w:val="00C13253"/>
    <w:rsid w:val="00C138F4"/>
    <w:rsid w:val="00C13F74"/>
    <w:rsid w:val="00C15746"/>
    <w:rsid w:val="00C16CCE"/>
    <w:rsid w:val="00C17B03"/>
    <w:rsid w:val="00C20595"/>
    <w:rsid w:val="00C21110"/>
    <w:rsid w:val="00C21DF0"/>
    <w:rsid w:val="00C22652"/>
    <w:rsid w:val="00C269F9"/>
    <w:rsid w:val="00C3577D"/>
    <w:rsid w:val="00C4123F"/>
    <w:rsid w:val="00C46C56"/>
    <w:rsid w:val="00C54858"/>
    <w:rsid w:val="00C56F80"/>
    <w:rsid w:val="00C618D2"/>
    <w:rsid w:val="00C626B1"/>
    <w:rsid w:val="00C65441"/>
    <w:rsid w:val="00C750DE"/>
    <w:rsid w:val="00C7730E"/>
    <w:rsid w:val="00C77A4E"/>
    <w:rsid w:val="00C8147B"/>
    <w:rsid w:val="00C83D58"/>
    <w:rsid w:val="00C95FE4"/>
    <w:rsid w:val="00CA29F3"/>
    <w:rsid w:val="00CA4F32"/>
    <w:rsid w:val="00CA765C"/>
    <w:rsid w:val="00CB1D92"/>
    <w:rsid w:val="00CB1F3F"/>
    <w:rsid w:val="00CB6862"/>
    <w:rsid w:val="00CD31E2"/>
    <w:rsid w:val="00CD5107"/>
    <w:rsid w:val="00CD6E86"/>
    <w:rsid w:val="00CE14C4"/>
    <w:rsid w:val="00CE4A53"/>
    <w:rsid w:val="00CE675C"/>
    <w:rsid w:val="00CE6907"/>
    <w:rsid w:val="00CF258B"/>
    <w:rsid w:val="00CF2EF2"/>
    <w:rsid w:val="00CF4535"/>
    <w:rsid w:val="00CF541B"/>
    <w:rsid w:val="00CF7206"/>
    <w:rsid w:val="00D00EDA"/>
    <w:rsid w:val="00D05639"/>
    <w:rsid w:val="00D0657F"/>
    <w:rsid w:val="00D1040A"/>
    <w:rsid w:val="00D10AB0"/>
    <w:rsid w:val="00D12E28"/>
    <w:rsid w:val="00D14847"/>
    <w:rsid w:val="00D15F1C"/>
    <w:rsid w:val="00D316CA"/>
    <w:rsid w:val="00D31AE8"/>
    <w:rsid w:val="00D334E6"/>
    <w:rsid w:val="00D35033"/>
    <w:rsid w:val="00D36B69"/>
    <w:rsid w:val="00D37726"/>
    <w:rsid w:val="00D40BEF"/>
    <w:rsid w:val="00D467CC"/>
    <w:rsid w:val="00D519CA"/>
    <w:rsid w:val="00D55A40"/>
    <w:rsid w:val="00D60581"/>
    <w:rsid w:val="00D60876"/>
    <w:rsid w:val="00D6355F"/>
    <w:rsid w:val="00D63B13"/>
    <w:rsid w:val="00D72171"/>
    <w:rsid w:val="00D75C56"/>
    <w:rsid w:val="00D77562"/>
    <w:rsid w:val="00D8040C"/>
    <w:rsid w:val="00D83817"/>
    <w:rsid w:val="00D93F59"/>
    <w:rsid w:val="00D94BC7"/>
    <w:rsid w:val="00D94F81"/>
    <w:rsid w:val="00DA0D86"/>
    <w:rsid w:val="00DA37BA"/>
    <w:rsid w:val="00DA74A8"/>
    <w:rsid w:val="00DB0D2D"/>
    <w:rsid w:val="00DB28BC"/>
    <w:rsid w:val="00DB58AA"/>
    <w:rsid w:val="00DB6047"/>
    <w:rsid w:val="00DC19FB"/>
    <w:rsid w:val="00DC2C92"/>
    <w:rsid w:val="00DC5F28"/>
    <w:rsid w:val="00DC63D4"/>
    <w:rsid w:val="00DC7EE1"/>
    <w:rsid w:val="00DD0299"/>
    <w:rsid w:val="00DF22CA"/>
    <w:rsid w:val="00DF5841"/>
    <w:rsid w:val="00DF7643"/>
    <w:rsid w:val="00E02849"/>
    <w:rsid w:val="00E077EC"/>
    <w:rsid w:val="00E106E5"/>
    <w:rsid w:val="00E13504"/>
    <w:rsid w:val="00E1432B"/>
    <w:rsid w:val="00E14C50"/>
    <w:rsid w:val="00E20F38"/>
    <w:rsid w:val="00E224A5"/>
    <w:rsid w:val="00E258B9"/>
    <w:rsid w:val="00E36C99"/>
    <w:rsid w:val="00E42419"/>
    <w:rsid w:val="00E472D8"/>
    <w:rsid w:val="00E474C9"/>
    <w:rsid w:val="00E51E97"/>
    <w:rsid w:val="00E53A0C"/>
    <w:rsid w:val="00E56177"/>
    <w:rsid w:val="00E61323"/>
    <w:rsid w:val="00E62D73"/>
    <w:rsid w:val="00E66B5A"/>
    <w:rsid w:val="00E74249"/>
    <w:rsid w:val="00E876F3"/>
    <w:rsid w:val="00E90791"/>
    <w:rsid w:val="00E91889"/>
    <w:rsid w:val="00E9483E"/>
    <w:rsid w:val="00E95383"/>
    <w:rsid w:val="00E960BF"/>
    <w:rsid w:val="00E964C9"/>
    <w:rsid w:val="00E97DEB"/>
    <w:rsid w:val="00EA1CB7"/>
    <w:rsid w:val="00EA67E3"/>
    <w:rsid w:val="00EB09EE"/>
    <w:rsid w:val="00EB0C60"/>
    <w:rsid w:val="00EB4833"/>
    <w:rsid w:val="00ED01E5"/>
    <w:rsid w:val="00ED1EFB"/>
    <w:rsid w:val="00ED2A32"/>
    <w:rsid w:val="00ED2F6D"/>
    <w:rsid w:val="00ED467F"/>
    <w:rsid w:val="00ED4B82"/>
    <w:rsid w:val="00ED75F6"/>
    <w:rsid w:val="00ED7C24"/>
    <w:rsid w:val="00F14493"/>
    <w:rsid w:val="00F174BF"/>
    <w:rsid w:val="00F176E2"/>
    <w:rsid w:val="00F200E6"/>
    <w:rsid w:val="00F30A7F"/>
    <w:rsid w:val="00F330A4"/>
    <w:rsid w:val="00F34C84"/>
    <w:rsid w:val="00F34F3F"/>
    <w:rsid w:val="00F37690"/>
    <w:rsid w:val="00F425D9"/>
    <w:rsid w:val="00F428A6"/>
    <w:rsid w:val="00F43683"/>
    <w:rsid w:val="00F519B7"/>
    <w:rsid w:val="00F5472A"/>
    <w:rsid w:val="00F61292"/>
    <w:rsid w:val="00F67221"/>
    <w:rsid w:val="00F679A2"/>
    <w:rsid w:val="00F703D6"/>
    <w:rsid w:val="00F73C89"/>
    <w:rsid w:val="00F757F3"/>
    <w:rsid w:val="00F769EF"/>
    <w:rsid w:val="00F80188"/>
    <w:rsid w:val="00F8023C"/>
    <w:rsid w:val="00F80F45"/>
    <w:rsid w:val="00F96BB4"/>
    <w:rsid w:val="00F9798F"/>
    <w:rsid w:val="00FA20A7"/>
    <w:rsid w:val="00FA3113"/>
    <w:rsid w:val="00FB08AE"/>
    <w:rsid w:val="00FB1A77"/>
    <w:rsid w:val="00FB6CA7"/>
    <w:rsid w:val="00FB738B"/>
    <w:rsid w:val="00FB7EBE"/>
    <w:rsid w:val="00FC0EC4"/>
    <w:rsid w:val="00FC270A"/>
    <w:rsid w:val="00FC3B0C"/>
    <w:rsid w:val="00FC3DE1"/>
    <w:rsid w:val="00FC62D4"/>
    <w:rsid w:val="00FC7E28"/>
    <w:rsid w:val="00FD6489"/>
    <w:rsid w:val="00FD6704"/>
    <w:rsid w:val="00FE5142"/>
    <w:rsid w:val="00FE5523"/>
    <w:rsid w:val="00FE5527"/>
    <w:rsid w:val="00FE6389"/>
    <w:rsid w:val="00FF1731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A35BC"/>
  <w15:docId w15:val="{F912B781-FDBE-4E0D-AFC7-91F8D5CB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52"/>
    <w:pPr>
      <w:keepNext/>
      <w:keepLines/>
      <w:numPr>
        <w:numId w:val="2"/>
      </w:numPr>
      <w:pBdr>
        <w:bottom w:val="single" w:sz="8" w:space="1" w:color="4F81BD" w:themeColor="accent1"/>
      </w:pBdr>
      <w:spacing w:before="480" w:after="120" w:line="360" w:lineRule="auto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2A54"/>
    <w:pPr>
      <w:keepNext/>
      <w:keepLines/>
      <w:numPr>
        <w:ilvl w:val="1"/>
        <w:numId w:val="2"/>
      </w:numPr>
      <w:spacing w:before="200" w:after="0" w:line="360" w:lineRule="auto"/>
      <w:outlineLvl w:val="1"/>
    </w:pPr>
    <w:rPr>
      <w:rFonts w:ascii="Arial" w:eastAsiaTheme="majorEastAsia" w:hAnsi="Arial" w:cs="Arial"/>
      <w:b/>
      <w:bCs/>
      <w:color w:val="365F91" w:themeColor="accent1" w:themeShade="BF"/>
      <w:sz w:val="24"/>
      <w:szCs w:val="24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784"/>
    <w:pPr>
      <w:keepNext/>
      <w:keepLines/>
      <w:numPr>
        <w:ilvl w:val="2"/>
        <w:numId w:val="2"/>
      </w:numPr>
      <w:spacing w:before="200" w:after="0"/>
      <w:outlineLvl w:val="2"/>
    </w:pPr>
    <w:rPr>
      <w:rFonts w:ascii="Arial" w:eastAsiaTheme="majorEastAsia" w:hAnsi="Arial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784"/>
    <w:pPr>
      <w:keepNext/>
      <w:keepLines/>
      <w:numPr>
        <w:ilvl w:val="3"/>
        <w:numId w:val="2"/>
      </w:numPr>
      <w:spacing w:before="200" w:after="0"/>
      <w:outlineLvl w:val="3"/>
    </w:pPr>
    <w:rPr>
      <w:rFonts w:ascii="Arial" w:eastAsiaTheme="majorEastAsia" w:hAnsi="Arial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CA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CA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CA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CA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CA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F22F7"/>
    <w:pPr>
      <w:spacing w:after="60" w:line="480" w:lineRule="auto"/>
      <w:contextualSpacing/>
      <w:jc w:val="center"/>
    </w:pPr>
    <w:rPr>
      <w:rFonts w:eastAsiaTheme="majorEastAsia" w:cstheme="minorHAnsi"/>
      <w:b/>
      <w:bCs/>
      <w:color w:val="365F91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2F7"/>
    <w:rPr>
      <w:rFonts w:eastAsiaTheme="majorEastAsia" w:cstheme="minorHAnsi"/>
      <w:b/>
      <w:bCs/>
      <w:color w:val="365F91" w:themeColor="accent1" w:themeShade="BF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223A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1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731"/>
  </w:style>
  <w:style w:type="paragraph" w:styleId="Footer">
    <w:name w:val="footer"/>
    <w:basedOn w:val="Normal"/>
    <w:link w:val="FooterChar"/>
    <w:unhideWhenUsed/>
    <w:rsid w:val="00FF1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731"/>
  </w:style>
  <w:style w:type="character" w:customStyle="1" w:styleId="Heading1Char">
    <w:name w:val="Heading 1 Char"/>
    <w:basedOn w:val="DefaultParagraphFont"/>
    <w:link w:val="Heading1"/>
    <w:uiPriority w:val="9"/>
    <w:rsid w:val="00334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2A54"/>
    <w:rPr>
      <w:rFonts w:ascii="Arial" w:eastAsiaTheme="majorEastAsia" w:hAnsi="Arial" w:cs="Arial"/>
      <w:b/>
      <w:bCs/>
      <w:color w:val="365F91" w:themeColor="accent1" w:themeShade="BF"/>
      <w:sz w:val="24"/>
      <w:szCs w:val="24"/>
      <w:lang w:val="en"/>
    </w:rPr>
  </w:style>
  <w:style w:type="paragraph" w:styleId="ListParagraph">
    <w:name w:val="List Paragraph"/>
    <w:basedOn w:val="Normal"/>
    <w:uiPriority w:val="34"/>
    <w:qFormat/>
    <w:rsid w:val="006739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4FE8"/>
    <w:pPr>
      <w:numPr>
        <w:numId w:val="0"/>
      </w:numPr>
      <w:pBdr>
        <w:bottom w:val="none" w:sz="0" w:space="0" w:color="auto"/>
      </w:pBdr>
      <w:spacing w:after="0" w:line="276" w:lineRule="auto"/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44F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4F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4FE8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89601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ableText">
    <w:name w:val="Table Text"/>
    <w:basedOn w:val="Normal"/>
    <w:qFormat/>
    <w:rsid w:val="0089601E"/>
    <w:pPr>
      <w:tabs>
        <w:tab w:val="left" w:pos="2250"/>
      </w:tabs>
      <w:spacing w:after="0" w:line="240" w:lineRule="auto"/>
    </w:pPr>
    <w:rPr>
      <w:rFonts w:ascii="Calibri" w:eastAsia="Times New Roman" w:hAnsi="Calibri" w:cs="Times New Roman"/>
      <w:sz w:val="20"/>
      <w:szCs w:val="48"/>
    </w:rPr>
  </w:style>
  <w:style w:type="paragraph" w:customStyle="1" w:styleId="TableHeading">
    <w:name w:val="Table Heading"/>
    <w:basedOn w:val="TableText"/>
    <w:qFormat/>
    <w:rsid w:val="0089601E"/>
    <w:rPr>
      <w:b/>
      <w:sz w:val="22"/>
    </w:rPr>
  </w:style>
  <w:style w:type="table" w:styleId="TableGrid">
    <w:name w:val="Table Grid"/>
    <w:basedOn w:val="TableNormal"/>
    <w:uiPriority w:val="59"/>
    <w:rsid w:val="008960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92452B"/>
  </w:style>
  <w:style w:type="character" w:styleId="CommentReference">
    <w:name w:val="annotation reference"/>
    <w:basedOn w:val="DefaultParagraphFont"/>
    <w:uiPriority w:val="99"/>
    <w:semiHidden/>
    <w:unhideWhenUsed/>
    <w:rsid w:val="00B611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1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1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1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182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2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B24B6"/>
    <w:rPr>
      <w:rFonts w:ascii="Courier New" w:eastAsia="Times New Roman" w:hAnsi="Courier New" w:cs="Courier New"/>
      <w:sz w:val="20"/>
      <w:szCs w:val="20"/>
    </w:rPr>
  </w:style>
  <w:style w:type="paragraph" w:styleId="ListNumber">
    <w:name w:val="List Number"/>
    <w:basedOn w:val="Normal"/>
    <w:rsid w:val="0062548C"/>
    <w:pPr>
      <w:numPr>
        <w:numId w:val="1"/>
      </w:numPr>
      <w:spacing w:before="80" w:after="80" w:line="240" w:lineRule="auto"/>
      <w:contextualSpacing/>
    </w:pPr>
    <w:rPr>
      <w:rFonts w:ascii="Calibri" w:eastAsia="Times New Roman" w:hAnsi="Calibri" w:cs="Times New Roman"/>
      <w:szCs w:val="20"/>
    </w:rPr>
  </w:style>
  <w:style w:type="paragraph" w:customStyle="1" w:styleId="CodeExample">
    <w:name w:val="Code Example"/>
    <w:basedOn w:val="Normal"/>
    <w:qFormat/>
    <w:rsid w:val="0062548C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80" w:after="80" w:line="240" w:lineRule="auto"/>
    </w:pPr>
    <w:rPr>
      <w:rFonts w:ascii="Consolas" w:eastAsia="Times New Roman" w:hAnsi="Consolas" w:cs="Times New Roman"/>
      <w:sz w:val="20"/>
      <w:szCs w:val="20"/>
    </w:rPr>
  </w:style>
  <w:style w:type="paragraph" w:customStyle="1" w:styleId="Code">
    <w:name w:val="Code"/>
    <w:basedOn w:val="Normal"/>
    <w:link w:val="CodeChar"/>
    <w:qFormat/>
    <w:rsid w:val="0062548C"/>
    <w:pPr>
      <w:spacing w:after="0" w:line="240" w:lineRule="auto"/>
    </w:pPr>
    <w:rPr>
      <w:rFonts w:ascii="Courier New" w:eastAsia="Times New Roman" w:hAnsi="Courier New" w:cs="Courier New"/>
      <w:color w:val="333333"/>
      <w:sz w:val="20"/>
      <w:szCs w:val="20"/>
    </w:rPr>
  </w:style>
  <w:style w:type="character" w:customStyle="1" w:styleId="CodeChar">
    <w:name w:val="Code Char"/>
    <w:basedOn w:val="DefaultParagraphFont"/>
    <w:link w:val="Code"/>
    <w:rsid w:val="0062548C"/>
    <w:rPr>
      <w:rFonts w:ascii="Courier New" w:eastAsia="Times New Roman" w:hAnsi="Courier New" w:cs="Courier New"/>
      <w:color w:val="333333"/>
      <w:sz w:val="20"/>
      <w:szCs w:val="20"/>
    </w:rPr>
  </w:style>
  <w:style w:type="paragraph" w:customStyle="1" w:styleId="ListNumberAfter0pt">
    <w:name w:val="List Number + After:  0 pt"/>
    <w:aliases w:val="Line spacing:  1.5 lines"/>
    <w:basedOn w:val="ListNumber"/>
    <w:rsid w:val="0062548C"/>
    <w:pPr>
      <w:numPr>
        <w:numId w:val="0"/>
      </w:numPr>
      <w:spacing w:after="0" w:line="360" w:lineRule="auto"/>
    </w:pPr>
  </w:style>
  <w:style w:type="paragraph" w:styleId="NoSpacing">
    <w:name w:val="No Spacing"/>
    <w:uiPriority w:val="1"/>
    <w:qFormat/>
    <w:rsid w:val="00975316"/>
    <w:pPr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74784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4784"/>
    <w:rPr>
      <w:rFonts w:ascii="Arial" w:eastAsiaTheme="majorEastAsia" w:hAnsi="Arial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77C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C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C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C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C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neNumber">
    <w:name w:val="line number"/>
    <w:basedOn w:val="DefaultParagraphFont"/>
    <w:rsid w:val="00846E8F"/>
  </w:style>
  <w:style w:type="paragraph" w:styleId="ListBullet2">
    <w:name w:val="List Bullet 2"/>
    <w:basedOn w:val="Normal"/>
    <w:rsid w:val="00C4123F"/>
    <w:pPr>
      <w:numPr>
        <w:numId w:val="3"/>
      </w:numPr>
      <w:spacing w:after="0" w:line="240" w:lineRule="auto"/>
      <w:contextualSpacing/>
    </w:pPr>
    <w:rPr>
      <w:rFonts w:ascii="Calibri" w:eastAsia="Times New Roman" w:hAnsi="Calibri" w:cs="Times New Roman"/>
      <w:szCs w:val="20"/>
    </w:rPr>
  </w:style>
  <w:style w:type="paragraph" w:styleId="NormalWeb">
    <w:name w:val="Normal (Web)"/>
    <w:basedOn w:val="Normal"/>
    <w:uiPriority w:val="99"/>
    <w:rsid w:val="00A30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7822"/>
    <w:rPr>
      <w:color w:val="800080" w:themeColor="followedHyperlink"/>
      <w:u w:val="single"/>
    </w:rPr>
  </w:style>
  <w:style w:type="character" w:customStyle="1" w:styleId="code-keyword2">
    <w:name w:val="code-keyword2"/>
    <w:basedOn w:val="DefaultParagraphFont"/>
    <w:rsid w:val="008F2A4C"/>
    <w:rPr>
      <w:color w:val="000091"/>
    </w:rPr>
  </w:style>
  <w:style w:type="character" w:customStyle="1" w:styleId="code-object1">
    <w:name w:val="code-object1"/>
    <w:basedOn w:val="DefaultParagraphFont"/>
    <w:rsid w:val="008F2A4C"/>
    <w:rPr>
      <w:color w:val="910091"/>
    </w:rPr>
  </w:style>
  <w:style w:type="paragraph" w:styleId="BodyText">
    <w:name w:val="Body Text"/>
    <w:basedOn w:val="Normal"/>
    <w:link w:val="BodyTextChar"/>
    <w:rsid w:val="00A7535B"/>
    <w:pPr>
      <w:spacing w:before="80" w:after="120" w:line="240" w:lineRule="auto"/>
    </w:pPr>
    <w:rPr>
      <w:rFonts w:ascii="Calibri" w:eastAsia="Times New Roman" w:hAnsi="Calibri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A7535B"/>
    <w:rPr>
      <w:rFonts w:ascii="Calibri" w:eastAsia="Times New Roman" w:hAnsi="Calibri" w:cs="Times New Roman"/>
      <w:szCs w:val="20"/>
    </w:rPr>
  </w:style>
  <w:style w:type="character" w:customStyle="1" w:styleId="code-quote1">
    <w:name w:val="code-quote1"/>
    <w:basedOn w:val="DefaultParagraphFont"/>
    <w:rsid w:val="006B4C28"/>
    <w:rPr>
      <w:color w:val="009100"/>
    </w:rPr>
  </w:style>
  <w:style w:type="paragraph" w:styleId="TOC3">
    <w:name w:val="toc 3"/>
    <w:basedOn w:val="Normal"/>
    <w:next w:val="Normal"/>
    <w:autoRedefine/>
    <w:uiPriority w:val="39"/>
    <w:unhideWhenUsed/>
    <w:rsid w:val="00696849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E66B5A"/>
    <w:rPr>
      <w:i/>
      <w:iCs/>
    </w:rPr>
  </w:style>
  <w:style w:type="character" w:customStyle="1" w:styleId="apple-converted-space">
    <w:name w:val="apple-converted-space"/>
    <w:basedOn w:val="DefaultParagraphFont"/>
    <w:rsid w:val="00E66B5A"/>
  </w:style>
  <w:style w:type="character" w:customStyle="1" w:styleId="StyleTimesNewRomanBold">
    <w:name w:val="Style Times New Roman Bold"/>
    <w:basedOn w:val="DefaultParagraphFont"/>
    <w:rsid w:val="00E66B5A"/>
    <w:rPr>
      <w:rFonts w:ascii="Arial" w:hAnsi="Arial"/>
      <w:b/>
      <w:bCs/>
      <w:sz w:val="20"/>
    </w:rPr>
  </w:style>
  <w:style w:type="paragraph" w:customStyle="1" w:styleId="code0">
    <w:name w:val="code"/>
    <w:basedOn w:val="Normal"/>
    <w:link w:val="codeChar0"/>
    <w:qFormat/>
    <w:rsid w:val="007375E7"/>
    <w:pPr>
      <w:spacing w:before="240" w:after="80"/>
    </w:pPr>
    <w:rPr>
      <w:rFonts w:ascii="Consolas" w:eastAsia="Times New Roman" w:hAnsi="Consolas" w:cs="Times New Roman"/>
      <w:sz w:val="20"/>
      <w:szCs w:val="20"/>
    </w:rPr>
  </w:style>
  <w:style w:type="character" w:customStyle="1" w:styleId="codeChar0">
    <w:name w:val="code Char"/>
    <w:basedOn w:val="DefaultParagraphFont"/>
    <w:link w:val="code0"/>
    <w:rsid w:val="007375E7"/>
    <w:rPr>
      <w:rFonts w:ascii="Consolas" w:eastAsia="Times New Roman" w:hAnsi="Consolas" w:cs="Times New Roman"/>
      <w:sz w:val="20"/>
      <w:szCs w:val="20"/>
    </w:rPr>
  </w:style>
  <w:style w:type="paragraph" w:customStyle="1" w:styleId="Blocklabel">
    <w:name w:val="Block label"/>
    <w:next w:val="BlockText1"/>
    <w:rsid w:val="00005759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b/>
      <w:szCs w:val="20"/>
      <w:lang w:val="en-US" w:eastAsia="en-US"/>
    </w:rPr>
  </w:style>
  <w:style w:type="paragraph" w:customStyle="1" w:styleId="BlockText1">
    <w:name w:val="Block Text1"/>
    <w:basedOn w:val="Normal"/>
    <w:rsid w:val="00005759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color w:val="000000"/>
      <w:szCs w:val="20"/>
      <w:lang w:val="en-US" w:eastAsia="en-US"/>
    </w:rPr>
  </w:style>
  <w:style w:type="paragraph" w:customStyle="1" w:styleId="On-lineblocktext">
    <w:name w:val="On-line block text"/>
    <w:basedOn w:val="BlockText1"/>
    <w:rsid w:val="00005759"/>
    <w:pPr>
      <w:ind w:left="1080"/>
    </w:pPr>
  </w:style>
  <w:style w:type="character" w:styleId="HTMLCode">
    <w:name w:val="HTML Code"/>
    <w:basedOn w:val="DefaultParagraphFont"/>
    <w:uiPriority w:val="99"/>
    <w:semiHidden/>
    <w:unhideWhenUsed/>
    <w:rsid w:val="00114613"/>
    <w:rPr>
      <w:rFonts w:ascii="Courier New" w:eastAsia="Times New Roman" w:hAnsi="Courier New" w:cs="Courier New"/>
      <w:sz w:val="20"/>
      <w:szCs w:val="20"/>
    </w:rPr>
  </w:style>
  <w:style w:type="table" w:styleId="GridTable4">
    <w:name w:val="Grid Table 4"/>
    <w:basedOn w:val="TableNormal"/>
    <w:uiPriority w:val="49"/>
    <w:rsid w:val="00A777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786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240">
                  <w:marLeft w:val="0"/>
                  <w:marRight w:val="0"/>
                  <w:marTop w:val="0"/>
                  <w:marBottom w:val="0"/>
                  <w:divBdr>
                    <w:top w:val="single" w:sz="6" w:space="0" w:color="E9E9E9"/>
                    <w:left w:val="single" w:sz="6" w:space="0" w:color="E9E9E9"/>
                    <w:bottom w:val="single" w:sz="6" w:space="0" w:color="E9E9E9"/>
                    <w:right w:val="single" w:sz="6" w:space="0" w:color="E9E9E9"/>
                  </w:divBdr>
                  <w:divsChild>
                    <w:div w:id="188201389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uments%20and%20Settings\sumit.i.rao\Desktop\Deliverables\documents_templates\service_user_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52557070CACB43A852862F9A9CDBCE" ma:contentTypeVersion="0" ma:contentTypeDescription="Create a new document." ma:contentTypeScope="" ma:versionID="b196b3311ec98047ef1407c6ce80dc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91B87-822E-4AEE-8AB0-11F7D1AC5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43B970-C125-46F2-9D66-79F4A3433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A4E389-A77B-4B40-A6CE-6A95CD4655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DC8466-951F-2548-AE11-2BABDBC9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D:\Documents and Settings\sumit.i.rao\Desktop\Deliverables\documents_templates\service_user_guide.dotx</Template>
  <TotalTime>743</TotalTime>
  <Pages>8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Accnture Foundation Platform for JavaTM</dc:subject>
  <dc:creator>Accenture</dc:creator>
  <cp:keywords>Accenture Foundation Platform for JavaTM</cp:keywords>
  <cp:lastModifiedBy>Avila, Norwin T.</cp:lastModifiedBy>
  <cp:revision>86</cp:revision>
  <dcterms:created xsi:type="dcterms:W3CDTF">2016-10-03T06:11:00Z</dcterms:created>
  <dcterms:modified xsi:type="dcterms:W3CDTF">2020-05-23T15:24:00Z</dcterms:modified>
  <cp:category>Common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0x0101009C52557070CACB43A852862F9A9CDBCE</vt:lpwstr>
  </property>
</Properties>
</file>